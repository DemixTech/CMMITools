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FEF67" w14:textId="0E2D05C4" w:rsidR="008F5121" w:rsidRDefault="006D5C9D" w:rsidP="005E452D">
      <w:pPr>
        <w:pStyle w:val="Heading1"/>
      </w:pPr>
      <w:bookmarkStart w:id="0" w:name="_Toc523860753"/>
      <w:r>
        <w:t xml:space="preserve">Checklist for </w:t>
      </w:r>
      <w:r w:rsidR="00FC43D0">
        <w:t xml:space="preserve">MDD </w:t>
      </w:r>
      <w:r w:rsidR="008B1582">
        <w:t>Appendix A</w:t>
      </w:r>
      <w:r>
        <w:t>:</w:t>
      </w:r>
      <w:r w:rsidR="008B1582">
        <w:t xml:space="preserve"> </w:t>
      </w:r>
      <w:r w:rsidR="005E452D">
        <w:br/>
      </w:r>
      <w:r w:rsidR="008B1582" w:rsidRPr="008B1582">
        <w:t>Virtual Appraisal Conditions</w:t>
      </w:r>
      <w:r w:rsidR="003D5ED4">
        <w:t>, Criteria,</w:t>
      </w:r>
      <w:r w:rsidR="00743027">
        <w:t xml:space="preserve"> and Requirements</w:t>
      </w:r>
    </w:p>
    <w:p w14:paraId="10E4A9EF" w14:textId="1D245C9B" w:rsidR="0078145F" w:rsidRDefault="00BA15ED" w:rsidP="00205183">
      <w:pPr>
        <w:pStyle w:val="CMMIBodyText"/>
      </w:pPr>
      <w:r>
        <w:t>This checklist</w:t>
      </w:r>
      <w:r w:rsidR="0078145F">
        <w:t xml:space="preserve"> </w:t>
      </w:r>
      <w:r w:rsidR="008F3543">
        <w:t xml:space="preserve">is used </w:t>
      </w:r>
      <w:r w:rsidR="0078145F">
        <w:t xml:space="preserve">to assess the requirements detailed in MDD </w:t>
      </w:r>
      <w:r w:rsidR="0078145F" w:rsidRPr="0078145F">
        <w:t>Appendix A: Virtual Appraisal Conditions, Criteria, and Requirements</w:t>
      </w:r>
      <w:r w:rsidR="00A65490">
        <w:t xml:space="preserve">—to determine if </w:t>
      </w:r>
      <w:r w:rsidR="004F6D40">
        <w:t xml:space="preserve">a </w:t>
      </w:r>
      <w:r w:rsidR="00A65490">
        <w:t xml:space="preserve">100% virtual </w:t>
      </w:r>
      <w:r w:rsidR="004F6D40">
        <w:t xml:space="preserve">appraisal </w:t>
      </w:r>
      <w:r w:rsidR="00A65490">
        <w:t>is allowed</w:t>
      </w:r>
      <w:r w:rsidR="00300D87">
        <w:t xml:space="preserve"> and </w:t>
      </w:r>
      <w:r w:rsidR="004F6D40">
        <w:t xml:space="preserve">to </w:t>
      </w:r>
      <w:r w:rsidR="00300D87">
        <w:t>create a record of compliance</w:t>
      </w:r>
      <w:r w:rsidR="00A65490">
        <w:t>.</w:t>
      </w:r>
      <w:r w:rsidR="002913E6">
        <w:t xml:space="preserve"> The </w:t>
      </w:r>
      <w:r w:rsidR="002913E6" w:rsidRPr="00D12A78">
        <w:t xml:space="preserve">Appraisal Team Leader (ATL) must complete this checklist during appraisal </w:t>
      </w:r>
      <w:r w:rsidR="002913E6" w:rsidRPr="002913E6">
        <w:t>planning and</w:t>
      </w:r>
      <w:r w:rsidR="002913E6" w:rsidRPr="00D12A78">
        <w:t xml:space="preserve"> submit the completed checklist as a required appraisal output by uploading the final and completed checklist to CMMI Appraisal System (CAS) as an additional artifact.</w:t>
      </w:r>
    </w:p>
    <w:p w14:paraId="035C9F1B" w14:textId="650F58B1" w:rsidR="00934D50" w:rsidRDefault="00934D50" w:rsidP="00934D50">
      <w:pPr>
        <w:pStyle w:val="Heading3"/>
      </w:pPr>
      <w:r>
        <w:t xml:space="preserve">Table </w:t>
      </w:r>
      <w:r w:rsidR="00E047CF">
        <w:t xml:space="preserve">Headings and </w:t>
      </w:r>
      <w:r>
        <w:t>Instructions</w:t>
      </w:r>
    </w:p>
    <w:p w14:paraId="13506F7B" w14:textId="6A6770DA" w:rsidR="00934D50" w:rsidRDefault="00934D50" w:rsidP="00934D50">
      <w:pPr>
        <w:pStyle w:val="CMMIList1"/>
      </w:pPr>
      <w:r w:rsidRPr="00B627C0">
        <w:rPr>
          <w:b/>
        </w:rPr>
        <w:t>ID &amp; Condition</w:t>
      </w:r>
      <w:r>
        <w:t>: These columns correspond to the tables in MDD Appendix A</w:t>
      </w:r>
      <w:r w:rsidR="001C693A">
        <w:t>: Virtual Appraisal Conditions</w:t>
      </w:r>
      <w:r w:rsidR="003D5ED4">
        <w:t>, Criteria,</w:t>
      </w:r>
      <w:r w:rsidR="001C693A">
        <w:t xml:space="preserve"> and Requirements</w:t>
      </w:r>
    </w:p>
    <w:p w14:paraId="0FD17CA8" w14:textId="5E6B4BE8" w:rsidR="00934D50" w:rsidRDefault="00934D50" w:rsidP="00934D50">
      <w:pPr>
        <w:pStyle w:val="CMMIList1"/>
      </w:pPr>
      <w:r w:rsidRPr="00B627C0">
        <w:rPr>
          <w:b/>
        </w:rPr>
        <w:t>Allowed</w:t>
      </w:r>
      <w:r>
        <w:rPr>
          <w:b/>
        </w:rPr>
        <w:t>:</w:t>
      </w:r>
      <w:r>
        <w:t xml:space="preserve"> Is 100% virtual delivery allowed</w:t>
      </w:r>
      <w:r w:rsidR="00FC43D0">
        <w:t>, given the identified condition</w:t>
      </w:r>
      <w:r>
        <w:t>?</w:t>
      </w:r>
    </w:p>
    <w:p w14:paraId="72A7EAA2" w14:textId="4C4210A3" w:rsidR="00934D50" w:rsidRPr="001C693A" w:rsidRDefault="00934D50" w:rsidP="00934D50">
      <w:pPr>
        <w:pStyle w:val="CMMIList1"/>
        <w:rPr>
          <w:bCs/>
        </w:rPr>
      </w:pPr>
      <w:r w:rsidRPr="00B627C0">
        <w:rPr>
          <w:b/>
        </w:rPr>
        <w:t>Applicable</w:t>
      </w:r>
      <w:r>
        <w:rPr>
          <w:b/>
        </w:rPr>
        <w:t>:</w:t>
      </w:r>
      <w:r>
        <w:t xml:space="preserve"> Is this applicable to this appraisal? </w:t>
      </w:r>
      <w:r w:rsidR="001C693A">
        <w:t>Select</w:t>
      </w:r>
      <w:r w:rsidRPr="00D77B1C">
        <w:t xml:space="preserve"> </w:t>
      </w:r>
      <w:r w:rsidRPr="00E54893">
        <w:rPr>
          <w:b/>
        </w:rPr>
        <w:t>Yes</w:t>
      </w:r>
      <w:r>
        <w:t xml:space="preserve"> or </w:t>
      </w:r>
      <w:r w:rsidRPr="00E54893">
        <w:rPr>
          <w:b/>
        </w:rPr>
        <w:t>No</w:t>
      </w:r>
      <w:r w:rsidR="001C693A">
        <w:rPr>
          <w:b/>
        </w:rPr>
        <w:t xml:space="preserve"> </w:t>
      </w:r>
      <w:r w:rsidR="001C693A" w:rsidRPr="00D12A78">
        <w:rPr>
          <w:bCs/>
        </w:rPr>
        <w:t>from the drop down</w:t>
      </w:r>
      <w:r w:rsidRPr="001C693A">
        <w:rPr>
          <w:bCs/>
        </w:rPr>
        <w:t>.</w:t>
      </w:r>
    </w:p>
    <w:p w14:paraId="2EE12C22" w14:textId="63117C09" w:rsidR="00934D50" w:rsidRDefault="00934D50" w:rsidP="00934D50">
      <w:pPr>
        <w:pStyle w:val="CMMIList1"/>
      </w:pPr>
      <w:r w:rsidRPr="00B627C0">
        <w:rPr>
          <w:b/>
        </w:rPr>
        <w:t>Addressed</w:t>
      </w:r>
      <w:r>
        <w:rPr>
          <w:b/>
        </w:rPr>
        <w:t>:</w:t>
      </w:r>
      <w:r>
        <w:t xml:space="preserve"> </w:t>
      </w:r>
      <w:r w:rsidR="001C693A">
        <w:t>Select one of the following options from the drop down:</w:t>
      </w:r>
    </w:p>
    <w:p w14:paraId="0F66E1C1" w14:textId="70704082" w:rsidR="00934D50" w:rsidRDefault="001C693A" w:rsidP="00934D50">
      <w:pPr>
        <w:pStyle w:val="CMMIList2"/>
      </w:pPr>
      <w:r w:rsidRPr="003D5ED4">
        <w:rPr>
          <w:b/>
          <w:bCs/>
        </w:rPr>
        <w:t>Not Addressed</w:t>
      </w:r>
      <w:r>
        <w:t>: The condition is not addressed in the Appraisal Plan/CAS or elsewhere</w:t>
      </w:r>
    </w:p>
    <w:p w14:paraId="78EF74F0" w14:textId="0A418DB4" w:rsidR="00934D50" w:rsidRDefault="001C693A" w:rsidP="00934D50">
      <w:pPr>
        <w:pStyle w:val="CMMIList2"/>
      </w:pPr>
      <w:r w:rsidRPr="003D5ED4">
        <w:rPr>
          <w:b/>
          <w:bCs/>
        </w:rPr>
        <w:t>Addressed in Appraisal Plan/CAS</w:t>
      </w:r>
      <w:r>
        <w:t xml:space="preserve">: </w:t>
      </w:r>
      <w:r w:rsidR="00934D50">
        <w:t xml:space="preserve">The ATL has discussed and verified with </w:t>
      </w:r>
      <w:r w:rsidR="00FC43D0">
        <w:t>the Organizational Unit (</w:t>
      </w:r>
      <w:r w:rsidR="00934D50">
        <w:t>OU</w:t>
      </w:r>
      <w:r w:rsidR="00FC43D0">
        <w:t>)</w:t>
      </w:r>
      <w:r w:rsidR="00934D50">
        <w:t xml:space="preserve"> and </w:t>
      </w:r>
      <w:r w:rsidR="00FC43D0">
        <w:t xml:space="preserve">Appraisal </w:t>
      </w:r>
      <w:r w:rsidR="00934D50">
        <w:t>Sponsor that this condition applies</w:t>
      </w:r>
      <w:r w:rsidR="00AB5DA7">
        <w:t>,</w:t>
      </w:r>
      <w:r w:rsidR="00934D50">
        <w:t xml:space="preserve"> and </w:t>
      </w:r>
      <w:r>
        <w:t xml:space="preserve">therefore details about </w:t>
      </w:r>
      <w:r w:rsidR="00AB5DA7">
        <w:t xml:space="preserve">how </w:t>
      </w:r>
      <w:r>
        <w:t xml:space="preserve">the condition is </w:t>
      </w:r>
      <w:r w:rsidR="00AB5DA7">
        <w:t xml:space="preserve">addressed is </w:t>
      </w:r>
      <w:r>
        <w:t>included in the Appraisal Plan</w:t>
      </w:r>
      <w:r w:rsidR="00AB5DA7">
        <w:t>/CAS</w:t>
      </w:r>
    </w:p>
    <w:p w14:paraId="15661480" w14:textId="323E8DCB" w:rsidR="00934D50" w:rsidRPr="003D4287" w:rsidRDefault="00AB5DA7" w:rsidP="00934D50">
      <w:pPr>
        <w:pStyle w:val="CMMIList2"/>
      </w:pPr>
      <w:r w:rsidRPr="003D5ED4">
        <w:rPr>
          <w:b/>
          <w:bCs/>
        </w:rPr>
        <w:t xml:space="preserve">Addressed </w:t>
      </w:r>
      <w:r w:rsidR="0068050F">
        <w:rPr>
          <w:b/>
          <w:bCs/>
        </w:rPr>
        <w:t>E</w:t>
      </w:r>
      <w:r w:rsidRPr="003D5ED4">
        <w:rPr>
          <w:b/>
          <w:bCs/>
        </w:rPr>
        <w:t>lsewhere</w:t>
      </w:r>
      <w:r>
        <w:t xml:space="preserve">: Details about how the condition is addressed is captured some place other than the Appraisal/CAS. In this case, the location and any other relevant information is captured within the Additional Comments section of this checklist </w:t>
      </w:r>
    </w:p>
    <w:p w14:paraId="76F1FAC2" w14:textId="77777777" w:rsidR="00823860" w:rsidRDefault="00823860" w:rsidP="00205183">
      <w:pPr>
        <w:pStyle w:val="CMMIBodyText"/>
      </w:pPr>
    </w:p>
    <w:p w14:paraId="082B69CE" w14:textId="23B79B7E" w:rsidR="00823860" w:rsidRDefault="00823860" w:rsidP="00934D50">
      <w:pPr>
        <w:pStyle w:val="CMMIBodyText"/>
        <w:tabs>
          <w:tab w:val="left" w:pos="1440"/>
          <w:tab w:val="left" w:pos="1620"/>
          <w:tab w:val="left" w:pos="2880"/>
          <w:tab w:val="left" w:pos="3600"/>
          <w:tab w:val="left" w:pos="5940"/>
          <w:tab w:val="left" w:pos="6120"/>
          <w:tab w:val="left" w:pos="9360"/>
        </w:tabs>
      </w:pPr>
      <w:r>
        <w:t>Appraisal ID:</w:t>
      </w:r>
      <w:r w:rsidR="00934D50">
        <w:tab/>
      </w:r>
      <w:r w:rsidR="00662942">
        <w:t>654321</w:t>
      </w:r>
      <w:r w:rsidR="0068050F">
        <w:rPr>
          <w:u w:val="single"/>
        </w:rPr>
        <w:t>_____</w:t>
      </w:r>
      <w:r w:rsidR="0068050F">
        <w:t xml:space="preserve">   </w:t>
      </w:r>
      <w:r w:rsidR="003D5ED4">
        <w:t>ATL</w:t>
      </w:r>
      <w:r>
        <w:t>:</w:t>
      </w:r>
      <w:r w:rsidR="001803DB">
        <w:t>Pieter van Zyl</w:t>
      </w:r>
      <w:r w:rsidR="00934D50">
        <w:rPr>
          <w:u w:val="single"/>
        </w:rPr>
        <w:tab/>
      </w:r>
      <w:r w:rsidR="00934D50" w:rsidRPr="00934D50">
        <w:rPr>
          <w:u w:val="single"/>
        </w:rPr>
        <w:tab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</w:r>
      <w:r w:rsidR="0068050F">
        <w:rPr>
          <w:u w:val="single"/>
        </w:rPr>
        <w:softHyphen/>
        <w:t>_____________________</w:t>
      </w:r>
    </w:p>
    <w:p w14:paraId="4121A160" w14:textId="157E0BE7" w:rsidR="008F5121" w:rsidRPr="007122D0" w:rsidRDefault="00205183" w:rsidP="00205183">
      <w:pPr>
        <w:pStyle w:val="CMMIFigureCaption"/>
      </w:pPr>
      <w:r>
        <w:t>Checklist for</w:t>
      </w:r>
      <w:r w:rsidRPr="00205183">
        <w:t xml:space="preserve"> </w:t>
      </w:r>
      <w:r w:rsidR="00157849">
        <w:t xml:space="preserve">100% </w:t>
      </w:r>
      <w:r w:rsidRPr="00205183">
        <w:t xml:space="preserve">Virtual </w:t>
      </w:r>
      <w:r w:rsidR="00F05826">
        <w:t xml:space="preserve">Appraisal </w:t>
      </w:r>
      <w:r w:rsidR="00157849">
        <w:t>Delivery</w:t>
      </w:r>
    </w:p>
    <w:tbl>
      <w:tblPr>
        <w:tblStyle w:val="CMMITable1"/>
        <w:tblW w:w="0" w:type="auto"/>
        <w:tblLook w:val="04A0" w:firstRow="1" w:lastRow="0" w:firstColumn="1" w:lastColumn="0" w:noHBand="0" w:noVBand="1"/>
      </w:tblPr>
      <w:tblGrid>
        <w:gridCol w:w="473"/>
        <w:gridCol w:w="4256"/>
        <w:gridCol w:w="1354"/>
        <w:gridCol w:w="1231"/>
        <w:gridCol w:w="2036"/>
      </w:tblGrid>
      <w:tr w:rsidR="009F491F" w14:paraId="326C1D22" w14:textId="77777777" w:rsidTr="00F6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  <w:tcMar>
              <w:left w:w="43" w:type="dxa"/>
              <w:right w:w="43" w:type="dxa"/>
            </w:tcMar>
          </w:tcPr>
          <w:p w14:paraId="4238C8DA" w14:textId="39D55C56" w:rsidR="009F491F" w:rsidRPr="00236D19" w:rsidRDefault="009F491F" w:rsidP="001C218A">
            <w:pPr>
              <w:pStyle w:val="CMMITableHeading"/>
            </w:pPr>
            <w:r>
              <w:t>ID</w:t>
            </w:r>
          </w:p>
        </w:tc>
        <w:tc>
          <w:tcPr>
            <w:tcW w:w="4256" w:type="dxa"/>
            <w:tcMar>
              <w:left w:w="43" w:type="dxa"/>
              <w:right w:w="43" w:type="dxa"/>
            </w:tcMar>
          </w:tcPr>
          <w:p w14:paraId="177E1908" w14:textId="66A5D1E1" w:rsidR="009F491F" w:rsidRPr="00236D19" w:rsidRDefault="009F491F" w:rsidP="001C218A">
            <w:pPr>
              <w:pStyle w:val="CMMITableHeading"/>
            </w:pPr>
            <w:r>
              <w:t>Condition</w:t>
            </w:r>
          </w:p>
        </w:tc>
        <w:tc>
          <w:tcPr>
            <w:tcW w:w="1354" w:type="dxa"/>
            <w:tcMar>
              <w:left w:w="43" w:type="dxa"/>
              <w:right w:w="43" w:type="dxa"/>
            </w:tcMar>
          </w:tcPr>
          <w:p w14:paraId="301AC7BB" w14:textId="11602542" w:rsidR="009F491F" w:rsidRPr="00236D19" w:rsidRDefault="009F491F" w:rsidP="001C218A">
            <w:pPr>
              <w:pStyle w:val="CMMITableHeading"/>
            </w:pPr>
            <w:r>
              <w:t>Allowed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</w:tcPr>
          <w:p w14:paraId="4477273C" w14:textId="7B9D1E1C" w:rsidR="009F491F" w:rsidRDefault="009F491F" w:rsidP="008F3543">
            <w:pPr>
              <w:pStyle w:val="CMMITableHeading"/>
            </w:pPr>
            <w:r>
              <w:t>Applicable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</w:tcPr>
          <w:p w14:paraId="5B930678" w14:textId="014F9AB1" w:rsidR="009F491F" w:rsidRPr="00236D19" w:rsidRDefault="009F491F" w:rsidP="008F3543">
            <w:pPr>
              <w:pStyle w:val="CMMITableHeading"/>
            </w:pPr>
            <w:r>
              <w:t>Addressed</w:t>
            </w:r>
          </w:p>
        </w:tc>
      </w:tr>
      <w:tr w:rsidR="009F491F" w14:paraId="2EC554E3" w14:textId="77777777" w:rsidTr="00F668F2">
        <w:trPr>
          <w:cantSplit/>
        </w:trPr>
        <w:tc>
          <w:tcPr>
            <w:tcW w:w="0" w:type="auto"/>
            <w:vAlign w:val="center"/>
          </w:tcPr>
          <w:p w14:paraId="78A67EA2" w14:textId="69CB96C2" w:rsidR="009F491F" w:rsidRDefault="009F491F" w:rsidP="008F3543">
            <w:pPr>
              <w:pStyle w:val="CMMITableBody"/>
            </w:pPr>
            <w:r w:rsidRPr="007719C0">
              <w:t>1</w:t>
            </w:r>
          </w:p>
        </w:tc>
        <w:tc>
          <w:tcPr>
            <w:tcW w:w="4256" w:type="dxa"/>
            <w:vAlign w:val="center"/>
          </w:tcPr>
          <w:p w14:paraId="26551287" w14:textId="42638FC8" w:rsidR="009F491F" w:rsidRDefault="009F491F" w:rsidP="008F3543">
            <w:pPr>
              <w:pStyle w:val="CMMITableBody"/>
            </w:pPr>
            <w:r w:rsidRPr="007719C0">
              <w:t>An Organizational Unit (OU)’s first ever CMMI Benchmark Appraisal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0C738697" w14:textId="05A8D8DE" w:rsidR="009F491F" w:rsidRPr="008F3543" w:rsidRDefault="00360895" w:rsidP="008F3543">
            <w:pPr>
              <w:pStyle w:val="CMMITableBody"/>
              <w:jc w:val="center"/>
              <w:rPr>
                <w:rFonts w:cs="Times New Roman"/>
                <w:szCs w:val="20"/>
              </w:rPr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-66733350"/>
            <w:lock w:val="sdtLocked"/>
            <w:placeholder>
              <w:docPart w:val="730C229576CA492F87E4383D2AA67F01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0353ED83" w14:textId="5ADF73FB" w:rsidR="009F491F" w:rsidRPr="00236D19" w:rsidRDefault="001803DB" w:rsidP="008F3543">
                <w:pPr>
                  <w:pStyle w:val="CMMITableBody"/>
                  <w:rPr>
                    <w:rFonts w:cs="Times New Roman"/>
                    <w:szCs w:val="20"/>
                  </w:rPr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481777540"/>
            <w:placeholder>
              <w:docPart w:val="DefaultPlaceholder_-1854013438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28B47A52" w14:textId="3B077F2E" w:rsidR="009F491F" w:rsidRPr="00236D19" w:rsidRDefault="00F668F2" w:rsidP="00F668F2">
                <w:pPr>
                  <w:pStyle w:val="CMMITableBody"/>
                  <w:rPr>
                    <w:rFonts w:cs="Times New Roman"/>
                    <w:szCs w:val="20"/>
                  </w:rPr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0DED79E5" w14:textId="77777777" w:rsidTr="00F668F2">
        <w:trPr>
          <w:cantSplit/>
          <w:trHeight w:val="602"/>
        </w:trPr>
        <w:tc>
          <w:tcPr>
            <w:tcW w:w="0" w:type="auto"/>
            <w:vAlign w:val="center"/>
          </w:tcPr>
          <w:p w14:paraId="63564BAC" w14:textId="008FB670" w:rsidR="00F668F2" w:rsidRDefault="00F668F2" w:rsidP="00F668F2">
            <w:pPr>
              <w:pStyle w:val="CMMITableBody"/>
            </w:pPr>
            <w:r w:rsidRPr="007719C0">
              <w:t>2</w:t>
            </w:r>
          </w:p>
        </w:tc>
        <w:tc>
          <w:tcPr>
            <w:tcW w:w="4256" w:type="dxa"/>
            <w:vAlign w:val="center"/>
          </w:tcPr>
          <w:p w14:paraId="00A20312" w14:textId="3AB3ADA3" w:rsidR="00F668F2" w:rsidRDefault="00F668F2" w:rsidP="00F668F2">
            <w:pPr>
              <w:pStyle w:val="CMMITableBody"/>
            </w:pPr>
            <w:r w:rsidRPr="007719C0">
              <w:t xml:space="preserve">ATL is brand new to the OU; has never been onsite </w:t>
            </w:r>
            <w:r w:rsidR="0068050F" w:rsidRPr="007719C0">
              <w:t>or</w:t>
            </w:r>
            <w:r w:rsidRPr="007719C0">
              <w:t xml:space="preserve"> has never met the </w:t>
            </w:r>
            <w:r>
              <w:t xml:space="preserve">Appraisal </w:t>
            </w:r>
            <w:r w:rsidRPr="007719C0">
              <w:t>Sponsor or met the ATMs in-person, and the ATL has not performed any other work for the OU in the past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3ED2D685" w14:textId="0F398651" w:rsidR="00F668F2" w:rsidRPr="008F3543" w:rsidRDefault="00F668F2" w:rsidP="00F668F2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-1917621050"/>
            <w:placeholder>
              <w:docPart w:val="33DE16695AAF4D69AD01E512CADAEF42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259E32A2" w14:textId="1B4D09B4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689726758"/>
            <w:placeholder>
              <w:docPart w:val="360514C4EC2846EA92FB38D8FD867F54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625C6722" w14:textId="7EE4C7FF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397A400D" w14:textId="77777777" w:rsidTr="00F668F2">
        <w:trPr>
          <w:cantSplit/>
        </w:trPr>
        <w:tc>
          <w:tcPr>
            <w:tcW w:w="0" w:type="auto"/>
            <w:vAlign w:val="center"/>
          </w:tcPr>
          <w:p w14:paraId="6A69EC67" w14:textId="2AFD3C91" w:rsidR="00F668F2" w:rsidRDefault="00F668F2" w:rsidP="00F668F2">
            <w:pPr>
              <w:pStyle w:val="CMMITableBody"/>
            </w:pPr>
            <w:r w:rsidRPr="007719C0">
              <w:lastRenderedPageBreak/>
              <w:t>3</w:t>
            </w:r>
          </w:p>
        </w:tc>
        <w:tc>
          <w:tcPr>
            <w:tcW w:w="4256" w:type="dxa"/>
            <w:vAlign w:val="center"/>
          </w:tcPr>
          <w:p w14:paraId="7C9F1DAE" w14:textId="500961D3" w:rsidR="00F668F2" w:rsidRDefault="00F668F2" w:rsidP="00F668F2">
            <w:pPr>
              <w:pStyle w:val="CMMITableBody"/>
            </w:pPr>
            <w:r>
              <w:t xml:space="preserve">It is the </w:t>
            </w:r>
            <w:r w:rsidRPr="007719C0">
              <w:t>ATL</w:t>
            </w:r>
            <w:r>
              <w:t>’</w:t>
            </w:r>
            <w:r w:rsidRPr="007719C0">
              <w:t>s very first appraisal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76D7D95C" w14:textId="112314EE" w:rsidR="00F668F2" w:rsidRPr="00032D37" w:rsidRDefault="00F668F2" w:rsidP="00F668F2">
            <w:pPr>
              <w:pStyle w:val="CMMITableBody"/>
              <w:jc w:val="center"/>
              <w:rPr>
                <w:bCs/>
              </w:rPr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1678851487"/>
            <w:placeholder>
              <w:docPart w:val="BE79F1F6D182485FBD64836B9ACEF8A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17A691F9" w14:textId="64432C2B" w:rsidR="00F668F2" w:rsidRPr="00236D19" w:rsidRDefault="001803DB" w:rsidP="00F668F2">
                <w:pPr>
                  <w:pStyle w:val="CMMITableBody"/>
                  <w:rPr>
                    <w:rFonts w:cs="Tahoma"/>
                    <w:szCs w:val="20"/>
                  </w:rPr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1205009208"/>
            <w:placeholder>
              <w:docPart w:val="365067F1C59F40C4BDAC83B3E509063D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7F429C7C" w14:textId="5531E6E9" w:rsidR="00F668F2" w:rsidRPr="00236D19" w:rsidRDefault="00F668F2" w:rsidP="00F668F2">
                <w:pPr>
                  <w:pStyle w:val="CMMITableBody"/>
                  <w:rPr>
                    <w:rFonts w:cs="Tahoma"/>
                    <w:szCs w:val="20"/>
                  </w:rPr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1EA32E40" w14:textId="77777777" w:rsidTr="00F668F2">
        <w:trPr>
          <w:cantSplit/>
        </w:trPr>
        <w:tc>
          <w:tcPr>
            <w:tcW w:w="0" w:type="auto"/>
            <w:vAlign w:val="center"/>
          </w:tcPr>
          <w:p w14:paraId="21F80811" w14:textId="12FAC75D" w:rsidR="00F668F2" w:rsidRDefault="00F668F2" w:rsidP="00F668F2">
            <w:pPr>
              <w:pStyle w:val="CMMITableBody"/>
            </w:pPr>
            <w:r w:rsidRPr="007719C0">
              <w:t>4</w:t>
            </w:r>
          </w:p>
        </w:tc>
        <w:tc>
          <w:tcPr>
            <w:tcW w:w="4256" w:type="dxa"/>
            <w:vAlign w:val="center"/>
          </w:tcPr>
          <w:p w14:paraId="435A49BE" w14:textId="39BF0590" w:rsidR="00F668F2" w:rsidRDefault="00F668F2" w:rsidP="00F668F2">
            <w:pPr>
              <w:pStyle w:val="CMMITableBody"/>
            </w:pPr>
            <w:r w:rsidRPr="007719C0">
              <w:t>Limited OU processes in place, limited organized evidence or appraisal tracking tool in place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7CC94FDF" w14:textId="13E98F81" w:rsidR="00F668F2" w:rsidRPr="008F3543" w:rsidRDefault="00F668F2" w:rsidP="00F668F2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-128168342"/>
            <w:placeholder>
              <w:docPart w:val="DE4FCD5FBDF44D60A0686B8CED8540A9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25855143" w14:textId="76DD5919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1382980741"/>
            <w:placeholder>
              <w:docPart w:val="440BB85CCB774448A6BE94D73409A696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79CBE87E" w14:textId="7B0E750F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27F6DB3F" w14:textId="77777777" w:rsidTr="00F668F2">
        <w:trPr>
          <w:cantSplit/>
        </w:trPr>
        <w:tc>
          <w:tcPr>
            <w:tcW w:w="0" w:type="auto"/>
            <w:vAlign w:val="center"/>
          </w:tcPr>
          <w:p w14:paraId="72DD04EF" w14:textId="4445BE3A" w:rsidR="00F668F2" w:rsidRPr="007719C0" w:rsidRDefault="00F668F2" w:rsidP="00F668F2">
            <w:pPr>
              <w:pStyle w:val="CMMITableBody"/>
            </w:pPr>
            <w:r>
              <w:t>5</w:t>
            </w:r>
          </w:p>
        </w:tc>
        <w:tc>
          <w:tcPr>
            <w:tcW w:w="4256" w:type="dxa"/>
            <w:vAlign w:val="center"/>
          </w:tcPr>
          <w:p w14:paraId="24132CD4" w14:textId="429F95B4" w:rsidR="00F668F2" w:rsidRPr="007719C0" w:rsidRDefault="00F668F2" w:rsidP="00F668F2">
            <w:pPr>
              <w:pStyle w:val="CMMITableBody"/>
            </w:pPr>
            <w:r w:rsidRPr="007719C0">
              <w:t>The appraisal is conducted using multiple languages on the appraisal, and Registered Interpreter is required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0EAB78FE" w14:textId="0A25572E" w:rsidR="00F668F2" w:rsidRPr="008F3543" w:rsidRDefault="00F668F2" w:rsidP="00F668F2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-24796341"/>
            <w:placeholder>
              <w:docPart w:val="5FE4F3CD8561428A889CF548CB4BBB5D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2629CC40" w14:textId="12910DD9" w:rsidR="00F668F2" w:rsidRDefault="001803DB" w:rsidP="00F668F2">
                <w:pPr>
                  <w:pStyle w:val="CMMITableBody"/>
                </w:pPr>
                <w:r>
                  <w:t>Yes</w:t>
                </w:r>
              </w:p>
            </w:tc>
          </w:sdtContent>
        </w:sdt>
        <w:sdt>
          <w:sdtPr>
            <w:alias w:val="Addressed"/>
            <w:tag w:val="Addressed"/>
            <w:id w:val="-874308416"/>
            <w:placeholder>
              <w:docPart w:val="C64727D8A2A84F9B9BADAAD193764BF9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634D4FAF" w14:textId="10D33889" w:rsidR="00F668F2" w:rsidRDefault="001803DB" w:rsidP="00F668F2">
                <w:pPr>
                  <w:pStyle w:val="CMMITableBody"/>
                </w:pPr>
                <w:r>
                  <w:t>Addressed in Appraisal Plan/CAS</w:t>
                </w:r>
              </w:p>
            </w:tc>
          </w:sdtContent>
        </w:sdt>
      </w:tr>
      <w:tr w:rsidR="00F668F2" w14:paraId="2FDD4D07" w14:textId="77777777" w:rsidTr="00F668F2">
        <w:trPr>
          <w:cantSplit/>
        </w:trPr>
        <w:tc>
          <w:tcPr>
            <w:tcW w:w="0" w:type="auto"/>
            <w:vAlign w:val="center"/>
          </w:tcPr>
          <w:p w14:paraId="68B55C9D" w14:textId="57E0D2CB" w:rsidR="00F668F2" w:rsidRDefault="00F668F2" w:rsidP="00F668F2">
            <w:pPr>
              <w:pStyle w:val="CMMITableBody"/>
            </w:pPr>
            <w:r>
              <w:t>6</w:t>
            </w:r>
          </w:p>
        </w:tc>
        <w:tc>
          <w:tcPr>
            <w:tcW w:w="4256" w:type="dxa"/>
            <w:vAlign w:val="center"/>
          </w:tcPr>
          <w:p w14:paraId="10AED917" w14:textId="67039A00" w:rsidR="00F668F2" w:rsidRPr="007719C0" w:rsidRDefault="00F668F2" w:rsidP="00F668F2">
            <w:pPr>
              <w:pStyle w:val="CMMITableBody"/>
            </w:pPr>
            <w:r w:rsidRPr="007719C0">
              <w:t>First appraisal for the majority of ATMs on an appraisal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1ECB09F8" w14:textId="7A2E7B46" w:rsidR="00F668F2" w:rsidRPr="008F3543" w:rsidRDefault="00F668F2" w:rsidP="00F668F2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alias w:val="Applicable"/>
            <w:tag w:val="Applicable"/>
            <w:id w:val="-512685030"/>
            <w:placeholder>
              <w:docPart w:val="9E1F2CFD470E4167BF2CA5EF25CFCAB1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4D08C16D" w14:textId="534A875C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1171631192"/>
            <w:placeholder>
              <w:docPart w:val="6FBDA9D214014464A3184FAE84C9E408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6E4A34ED" w14:textId="586C0CF6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52668726" w14:textId="77777777" w:rsidTr="00F668F2">
        <w:trPr>
          <w:cantSplit/>
        </w:trPr>
        <w:tc>
          <w:tcPr>
            <w:tcW w:w="0" w:type="auto"/>
            <w:vAlign w:val="center"/>
          </w:tcPr>
          <w:p w14:paraId="56945EDE" w14:textId="425BA4F5" w:rsidR="00F668F2" w:rsidRDefault="00F668F2" w:rsidP="00F668F2">
            <w:pPr>
              <w:pStyle w:val="CMMITableBody"/>
            </w:pPr>
            <w:r>
              <w:t>7</w:t>
            </w:r>
          </w:p>
        </w:tc>
        <w:tc>
          <w:tcPr>
            <w:tcW w:w="4256" w:type="dxa"/>
            <w:vAlign w:val="center"/>
          </w:tcPr>
          <w:p w14:paraId="1508435E" w14:textId="50D410E9" w:rsidR="00F668F2" w:rsidRPr="007719C0" w:rsidRDefault="00F668F2" w:rsidP="00F668F2">
            <w:pPr>
              <w:pStyle w:val="CMMITableBody"/>
            </w:pPr>
            <w:r w:rsidRPr="007719C0">
              <w:t>ATL or sponsoring Partner is currently under investigation for quality concerns or has previously received corrective actions for quality concerns</w:t>
            </w:r>
            <w:r>
              <w:t xml:space="preserve">. </w:t>
            </w:r>
            <w:r w:rsidRPr="007719C0">
              <w:t>All certifications must be in good standing.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90D2305" w14:textId="2E2A80A3" w:rsidR="00F668F2" w:rsidRPr="008F3543" w:rsidRDefault="00F668F2" w:rsidP="00F668F2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alias w:val="Applicable"/>
            <w:tag w:val="Applicable"/>
            <w:id w:val="-1720812167"/>
            <w:placeholder>
              <w:docPart w:val="935439F7F7F1453AB30823992241F29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38FD4E28" w14:textId="0D13A748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1818099290"/>
            <w:placeholder>
              <w:docPart w:val="39C8BD6AF3B34CAE8EBED041566AB06A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080567AA" w14:textId="3A0C56D5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238EDBFE" w14:textId="77777777" w:rsidTr="00F668F2">
        <w:trPr>
          <w:cantSplit/>
        </w:trPr>
        <w:tc>
          <w:tcPr>
            <w:tcW w:w="0" w:type="auto"/>
            <w:vAlign w:val="center"/>
          </w:tcPr>
          <w:p w14:paraId="13A595C1" w14:textId="3A9A6076" w:rsidR="00F668F2" w:rsidRDefault="00F668F2" w:rsidP="00F668F2">
            <w:pPr>
              <w:pStyle w:val="CMMITableBody"/>
            </w:pPr>
            <w:r>
              <w:t>8</w:t>
            </w:r>
          </w:p>
        </w:tc>
        <w:tc>
          <w:tcPr>
            <w:tcW w:w="4256" w:type="dxa"/>
            <w:vAlign w:val="center"/>
          </w:tcPr>
          <w:p w14:paraId="526EC875" w14:textId="4F7369C1" w:rsidR="00F668F2" w:rsidRPr="007719C0" w:rsidRDefault="00F668F2" w:rsidP="00F668F2">
            <w:pPr>
              <w:pStyle w:val="CMMITableBody"/>
            </w:pPr>
            <w:r w:rsidRPr="007719C0">
              <w:t>Any overdue or past due payments or similar ISACA account issues between the ATL, the sponsoring Partner, or the OU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F0D04F2" w14:textId="2F95A8A2" w:rsidR="00F668F2" w:rsidRPr="008F3543" w:rsidRDefault="00F668F2" w:rsidP="00F668F2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alias w:val="Applicable"/>
            <w:tag w:val="Applicable"/>
            <w:id w:val="424848955"/>
            <w:placeholder>
              <w:docPart w:val="71E623785F054A01A3EF84EB5724A32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2F11947B" w14:textId="4F61DB9C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1062207201"/>
            <w:placeholder>
              <w:docPart w:val="67C077DAA98043368CD9C0A2D71157D0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3183ACF4" w14:textId="3EF0A6C1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4A301BC9" w14:textId="77777777" w:rsidTr="00F668F2">
        <w:trPr>
          <w:cantSplit/>
        </w:trPr>
        <w:tc>
          <w:tcPr>
            <w:tcW w:w="0" w:type="auto"/>
            <w:vAlign w:val="center"/>
          </w:tcPr>
          <w:p w14:paraId="41B67943" w14:textId="32A6CA1C" w:rsidR="00F668F2" w:rsidRDefault="00F668F2" w:rsidP="00F668F2">
            <w:pPr>
              <w:pStyle w:val="CMMITableBody"/>
            </w:pPr>
            <w:r>
              <w:t>9</w:t>
            </w:r>
          </w:p>
        </w:tc>
        <w:tc>
          <w:tcPr>
            <w:tcW w:w="4256" w:type="dxa"/>
            <w:vAlign w:val="center"/>
          </w:tcPr>
          <w:p w14:paraId="1056D416" w14:textId="43A450B7" w:rsidR="00F668F2" w:rsidRPr="007719C0" w:rsidRDefault="00F668F2" w:rsidP="00F668F2">
            <w:pPr>
              <w:pStyle w:val="CMMITableBody"/>
            </w:pPr>
            <w:r w:rsidRPr="007719C0">
              <w:t>If any Classified Information, Federal Contract Information (FCI) or Controlled Unclassified Information (CUI) is present on any in-scope contract, project or functional support group or there are any contractual or other OU security or safety constraints or regulatory requirements for site, facility or data access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6E13142D" w14:textId="1B732A44" w:rsidR="00F668F2" w:rsidRPr="008F3543" w:rsidRDefault="00F668F2" w:rsidP="00F668F2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alias w:val="Applicable"/>
            <w:tag w:val="Applicable"/>
            <w:id w:val="744923850"/>
            <w:placeholder>
              <w:docPart w:val="276C8C32A69F4E35A7FD57FFCF27B895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7281E1E7" w14:textId="4EDF7E78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503592443"/>
            <w:placeholder>
              <w:docPart w:val="FE13FA99221047CE833D73637FEE66DC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6CF9E76C" w14:textId="494FAFEE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7CB79645" w14:textId="77777777" w:rsidTr="00F668F2">
        <w:trPr>
          <w:cantSplit/>
        </w:trPr>
        <w:tc>
          <w:tcPr>
            <w:tcW w:w="0" w:type="auto"/>
            <w:vAlign w:val="center"/>
          </w:tcPr>
          <w:p w14:paraId="3239D15D" w14:textId="2A0CDCB0" w:rsidR="00F668F2" w:rsidRDefault="00F668F2" w:rsidP="00F668F2">
            <w:pPr>
              <w:pStyle w:val="CMMITableBody"/>
            </w:pPr>
            <w:r>
              <w:t>10</w:t>
            </w:r>
          </w:p>
        </w:tc>
        <w:tc>
          <w:tcPr>
            <w:tcW w:w="4256" w:type="dxa"/>
            <w:vAlign w:val="center"/>
          </w:tcPr>
          <w:p w14:paraId="6F21BA38" w14:textId="7834E89E" w:rsidR="00F668F2" w:rsidRPr="007719C0" w:rsidRDefault="00F668F2" w:rsidP="00F668F2">
            <w:pPr>
              <w:pStyle w:val="CMMITableBody"/>
            </w:pPr>
            <w:r w:rsidRPr="007719C0">
              <w:t xml:space="preserve">Any Practice Areas </w:t>
            </w:r>
            <w:r>
              <w:t xml:space="preserve">(PAs) </w:t>
            </w:r>
            <w:r w:rsidRPr="007719C0">
              <w:t xml:space="preserve">in scope from the Managing Security and Safety Capability Area, or verified presence of any security or safety regulations, restrictions or constraints for the in-scope and functional support groups 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BF1E396" w14:textId="2C293D42" w:rsidR="00F668F2" w:rsidRPr="008F3543" w:rsidRDefault="00F668F2" w:rsidP="00F668F2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alias w:val="Applicable"/>
            <w:tag w:val="Applicable"/>
            <w:id w:val="-46986868"/>
            <w:placeholder>
              <w:docPart w:val="F1CFE3E8A7084C0A8BE8BEF56E31CD16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380DB8D1" w14:textId="7949392A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443200497"/>
            <w:placeholder>
              <w:docPart w:val="DB025B7723A34F81A58EC91F516D11D5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09B4EB67" w14:textId="4AA64A58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29F9E7B9" w14:textId="77777777" w:rsidTr="00F668F2">
        <w:trPr>
          <w:cantSplit/>
        </w:trPr>
        <w:tc>
          <w:tcPr>
            <w:tcW w:w="0" w:type="auto"/>
            <w:vAlign w:val="center"/>
          </w:tcPr>
          <w:p w14:paraId="154E2AFB" w14:textId="733B708E" w:rsidR="00F668F2" w:rsidRDefault="00F668F2" w:rsidP="00F668F2">
            <w:pPr>
              <w:pStyle w:val="CMMITableBody"/>
            </w:pPr>
            <w:r w:rsidRPr="007719C0">
              <w:t>11</w:t>
            </w:r>
          </w:p>
        </w:tc>
        <w:tc>
          <w:tcPr>
            <w:tcW w:w="4256" w:type="dxa"/>
            <w:vAlign w:val="center"/>
          </w:tcPr>
          <w:p w14:paraId="72D3A6F6" w14:textId="11C027AC" w:rsidR="00F668F2" w:rsidRPr="007719C0" w:rsidRDefault="00F668F2" w:rsidP="00F668F2">
            <w:pPr>
              <w:pStyle w:val="CMMITableBody"/>
            </w:pPr>
            <w:r w:rsidRPr="007719C0">
              <w:t xml:space="preserve">Reciprocity is required for other standards in scope, </w:t>
            </w:r>
            <w:r w:rsidR="003D5ED4">
              <w:t>e.g</w:t>
            </w:r>
            <w:r w:rsidRPr="007719C0">
              <w:t>., ISO, CMMC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3CB92C05" w14:textId="451FDC8D" w:rsidR="00F668F2" w:rsidRPr="008F3543" w:rsidRDefault="00F668F2" w:rsidP="00F668F2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alias w:val="Applicable"/>
            <w:tag w:val="Applicable"/>
            <w:id w:val="-11687643"/>
            <w:placeholder>
              <w:docPart w:val="A177E6E9B23C4E6AA44724803F0D3F5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757179A5" w14:textId="1DD88BFF" w:rsidR="00F668F2" w:rsidRDefault="001803DB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1306191612"/>
            <w:placeholder>
              <w:docPart w:val="C01195ADF6FA4B268EAB30B24C7F341C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26DA9103" w14:textId="67533FD2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321642CD" w14:textId="77777777" w:rsidTr="00F668F2">
        <w:trPr>
          <w:cantSplit/>
        </w:trPr>
        <w:tc>
          <w:tcPr>
            <w:tcW w:w="0" w:type="auto"/>
            <w:vAlign w:val="center"/>
          </w:tcPr>
          <w:p w14:paraId="72D4155D" w14:textId="08D0843B" w:rsidR="00F668F2" w:rsidRPr="007719C0" w:rsidRDefault="00F668F2" w:rsidP="00F668F2">
            <w:pPr>
              <w:pStyle w:val="CMMITableBody"/>
            </w:pPr>
            <w:r>
              <w:lastRenderedPageBreak/>
              <w:t>R1</w:t>
            </w:r>
          </w:p>
        </w:tc>
        <w:tc>
          <w:tcPr>
            <w:tcW w:w="4256" w:type="dxa"/>
          </w:tcPr>
          <w:p w14:paraId="4D44854C" w14:textId="5A5424F9" w:rsidR="00F668F2" w:rsidRPr="007719C0" w:rsidRDefault="00F668F2" w:rsidP="00F668F2">
            <w:pPr>
              <w:pStyle w:val="CMMITableBody"/>
            </w:pPr>
            <w:r w:rsidRPr="007719C0">
              <w:t xml:space="preserve">Video </w:t>
            </w:r>
            <w:r>
              <w:t>c</w:t>
            </w:r>
            <w:r w:rsidRPr="007719C0">
              <w:t xml:space="preserve">amera </w:t>
            </w:r>
            <w:r>
              <w:t>u</w:t>
            </w:r>
            <w:r w:rsidRPr="007719C0">
              <w:t xml:space="preserve">se </w:t>
            </w:r>
            <w:r>
              <w:t>d</w:t>
            </w:r>
            <w:r w:rsidRPr="007719C0">
              <w:t xml:space="preserve">uring each </w:t>
            </w:r>
            <w:r>
              <w:t>v</w:t>
            </w:r>
            <w:r w:rsidRPr="007719C0">
              <w:t xml:space="preserve">irtual </w:t>
            </w:r>
            <w:r>
              <w:t>a</w:t>
            </w:r>
            <w:r w:rsidRPr="007719C0">
              <w:t xml:space="preserve">ppraisal </w:t>
            </w:r>
            <w:r>
              <w:t>i</w:t>
            </w:r>
            <w:r w:rsidRPr="007719C0">
              <w:t>nterview/</w:t>
            </w:r>
            <w:r>
              <w:t>a</w:t>
            </w:r>
            <w:r w:rsidRPr="007719C0">
              <w:t xml:space="preserve">ffirmation </w:t>
            </w:r>
            <w:r>
              <w:t>s</w:t>
            </w:r>
            <w:r w:rsidRPr="007719C0">
              <w:t xml:space="preserve">essions, </w:t>
            </w:r>
            <w:r>
              <w:t>i</w:t>
            </w:r>
            <w:r w:rsidRPr="007719C0">
              <w:t xml:space="preserve">ncluding </w:t>
            </w:r>
            <w:r>
              <w:t>i</w:t>
            </w:r>
            <w:r w:rsidRPr="007719C0">
              <w:t>nterviews</w:t>
            </w:r>
            <w:r>
              <w:t>,</w:t>
            </w:r>
            <w:r w:rsidRPr="007719C0">
              <w:t xml:space="preserve"> </w:t>
            </w:r>
            <w:r>
              <w:t>d</w:t>
            </w:r>
            <w:r w:rsidRPr="007719C0">
              <w:t>emonstrations,</w:t>
            </w:r>
            <w:r>
              <w:t xml:space="preserve"> and</w:t>
            </w:r>
            <w:r w:rsidRPr="007719C0">
              <w:t xml:space="preserve"> follow-up Interviews</w:t>
            </w:r>
            <w:r>
              <w:t>. This m</w:t>
            </w:r>
            <w:r w:rsidRPr="007719C0">
              <w:t>ay include</w:t>
            </w:r>
            <w:r>
              <w:t>, but is not limited to the</w:t>
            </w:r>
            <w:r w:rsidRPr="007719C0">
              <w:t xml:space="preserve"> Opening, Prelim</w:t>
            </w:r>
            <w:r>
              <w:softHyphen/>
            </w:r>
            <w:r w:rsidRPr="007719C0">
              <w:t xml:space="preserve">inary or Draft Findings and Final Findings </w:t>
            </w:r>
            <w:r>
              <w:t>e</w:t>
            </w:r>
            <w:r w:rsidRPr="007719C0">
              <w:t>vents</w:t>
            </w:r>
            <w:r>
              <w:t>.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58BA9FD5" w14:textId="61B0177A" w:rsidR="00F668F2" w:rsidRPr="008F3543" w:rsidRDefault="00F668F2" w:rsidP="00F668F2">
            <w:pPr>
              <w:pStyle w:val="CMMITableBody"/>
              <w:jc w:val="center"/>
              <w:rPr>
                <w:bCs/>
              </w:rPr>
            </w:pPr>
            <w:r>
              <w:rPr>
                <w:bCs/>
              </w:rPr>
              <w:t>Required</w:t>
            </w:r>
          </w:p>
        </w:tc>
        <w:sdt>
          <w:sdtPr>
            <w:alias w:val="Applicable"/>
            <w:tag w:val="Applicable"/>
            <w:id w:val="504714868"/>
            <w:placeholder>
              <w:docPart w:val="844DB473BA74452EB9E99054668A4A91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55CCF058" w14:textId="118545F5" w:rsidR="00F668F2" w:rsidRDefault="001803DB" w:rsidP="00F668F2">
                <w:pPr>
                  <w:pStyle w:val="CMMITableBody"/>
                </w:pPr>
                <w:r>
                  <w:t>Yes</w:t>
                </w:r>
              </w:p>
            </w:tc>
          </w:sdtContent>
        </w:sdt>
        <w:sdt>
          <w:sdtPr>
            <w:alias w:val="Addressed"/>
            <w:tag w:val="Addressed"/>
            <w:id w:val="-1897960525"/>
            <w:placeholder>
              <w:docPart w:val="3D2A00D65C194CC4B6C61BD39C23B19D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0A928573" w14:textId="7CB50CB1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19AAFA65" w14:textId="77777777" w:rsidTr="00F668F2">
        <w:trPr>
          <w:cantSplit/>
        </w:trPr>
        <w:tc>
          <w:tcPr>
            <w:tcW w:w="0" w:type="auto"/>
            <w:vAlign w:val="center"/>
          </w:tcPr>
          <w:p w14:paraId="5DEDCFBD" w14:textId="7D3D473A" w:rsidR="00F668F2" w:rsidRPr="007719C0" w:rsidRDefault="00F668F2" w:rsidP="00F668F2">
            <w:pPr>
              <w:pStyle w:val="CMMITableBody"/>
            </w:pPr>
            <w:r>
              <w:t>R2</w:t>
            </w:r>
          </w:p>
        </w:tc>
        <w:tc>
          <w:tcPr>
            <w:tcW w:w="4256" w:type="dxa"/>
          </w:tcPr>
          <w:p w14:paraId="074777A1" w14:textId="781DCE86" w:rsidR="00F668F2" w:rsidRPr="007719C0" w:rsidRDefault="00F668F2" w:rsidP="00F668F2">
            <w:pPr>
              <w:pStyle w:val="CMMITableBody"/>
            </w:pPr>
            <w:r w:rsidRPr="007719C0">
              <w:t xml:space="preserve">Establish and communicate a code of conduct for all virtual appraisal activities, including </w:t>
            </w:r>
            <w:r>
              <w:t>appraisal team</w:t>
            </w:r>
            <w:r w:rsidRPr="007719C0">
              <w:t xml:space="preserve"> interaction, and interaction/interviews and demonstration with OU personnel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5BC51987" w14:textId="02B2C4DD" w:rsidR="00F668F2" w:rsidRPr="008F3543" w:rsidRDefault="00F668F2" w:rsidP="00F668F2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alias w:val="Applicable"/>
            <w:tag w:val="Applicable"/>
            <w:id w:val="-1769999228"/>
            <w:placeholder>
              <w:docPart w:val="E3DC5385AA404446B9744BE0C03ECB9C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10063E39" w14:textId="4EAA38F0" w:rsidR="00F668F2" w:rsidRDefault="001C0167" w:rsidP="00F668F2">
                <w:pPr>
                  <w:pStyle w:val="CMMITableBody"/>
                </w:pPr>
                <w:r>
                  <w:t>Yes</w:t>
                </w:r>
              </w:p>
            </w:tc>
          </w:sdtContent>
        </w:sdt>
        <w:sdt>
          <w:sdtPr>
            <w:alias w:val="Addressed"/>
            <w:tag w:val="Addressed"/>
            <w:id w:val="619420544"/>
            <w:placeholder>
              <w:docPart w:val="11029F2498E34C578CCB38F20249EF3A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3371392B" w14:textId="75DE125F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52502EB1" w14:textId="77777777" w:rsidTr="00F668F2">
        <w:trPr>
          <w:cantSplit/>
        </w:trPr>
        <w:tc>
          <w:tcPr>
            <w:tcW w:w="0" w:type="auto"/>
            <w:vAlign w:val="center"/>
          </w:tcPr>
          <w:p w14:paraId="12DDBEB3" w14:textId="178B91C6" w:rsidR="00F668F2" w:rsidRPr="007719C0" w:rsidRDefault="00F668F2" w:rsidP="00F668F2">
            <w:pPr>
              <w:pStyle w:val="CMMITableBody"/>
            </w:pPr>
            <w:r>
              <w:t>R3</w:t>
            </w:r>
          </w:p>
        </w:tc>
        <w:tc>
          <w:tcPr>
            <w:tcW w:w="4256" w:type="dxa"/>
          </w:tcPr>
          <w:p w14:paraId="5FE99126" w14:textId="07565E96" w:rsidR="00F668F2" w:rsidRPr="007719C0" w:rsidRDefault="00F668F2" w:rsidP="00F668F2">
            <w:pPr>
              <w:pStyle w:val="CMMITableBody"/>
            </w:pPr>
            <w:r w:rsidRPr="007719C0">
              <w:t xml:space="preserve">Review and apply best practices and lessons learned from </w:t>
            </w:r>
            <w:r>
              <w:t>Enabling Virtual Solution Delivery (</w:t>
            </w:r>
            <w:r w:rsidRPr="007719C0">
              <w:t>EVSD</w:t>
            </w:r>
            <w:r>
              <w:t>) PA</w:t>
            </w:r>
            <w:r w:rsidRPr="007719C0">
              <w:t xml:space="preserve"> and CMMI Virtual Delivery toolkit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1E723A85" w14:textId="1F36FE32" w:rsidR="00F668F2" w:rsidRPr="008F3543" w:rsidRDefault="00F668F2" w:rsidP="00F668F2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alias w:val="Applicable"/>
            <w:tag w:val="Applicable"/>
            <w:id w:val="-995188903"/>
            <w:placeholder>
              <w:docPart w:val="38CAE79B0E074F1DB1A239584F2EBD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0C10AC39" w14:textId="7205B9BA" w:rsidR="00F668F2" w:rsidRDefault="001C0167" w:rsidP="00F668F2">
                <w:pPr>
                  <w:pStyle w:val="CMMITableBody"/>
                </w:pPr>
                <w:r>
                  <w:t>Yes</w:t>
                </w:r>
              </w:p>
            </w:tc>
          </w:sdtContent>
        </w:sdt>
        <w:sdt>
          <w:sdtPr>
            <w:alias w:val="Addressed"/>
            <w:tag w:val="Addressed"/>
            <w:id w:val="1457291709"/>
            <w:placeholder>
              <w:docPart w:val="897FF9DC25DF4902AD821754C581C7B4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1F3BC062" w14:textId="3D21DF6A" w:rsidR="00F668F2" w:rsidRDefault="00F668F2" w:rsidP="00F668F2">
                <w:pPr>
                  <w:pStyle w:val="CMMITableBody"/>
                </w:pPr>
                <w:r>
                  <w:t>Condition Not Addressed. Choose an item</w:t>
                </w:r>
              </w:p>
            </w:tc>
          </w:sdtContent>
        </w:sdt>
      </w:tr>
      <w:tr w:rsidR="00F668F2" w14:paraId="376A660A" w14:textId="77777777" w:rsidTr="00F668F2">
        <w:trPr>
          <w:cantSplit/>
        </w:trPr>
        <w:tc>
          <w:tcPr>
            <w:tcW w:w="0" w:type="auto"/>
            <w:vAlign w:val="center"/>
          </w:tcPr>
          <w:p w14:paraId="2CD480E4" w14:textId="78E68754" w:rsidR="00F668F2" w:rsidRPr="007719C0" w:rsidRDefault="00F668F2" w:rsidP="00F668F2">
            <w:pPr>
              <w:pStyle w:val="CMMITableBody"/>
            </w:pPr>
            <w:r>
              <w:t>R4</w:t>
            </w:r>
          </w:p>
        </w:tc>
        <w:tc>
          <w:tcPr>
            <w:tcW w:w="4256" w:type="dxa"/>
          </w:tcPr>
          <w:p w14:paraId="6F617707" w14:textId="17775731" w:rsidR="00F668F2" w:rsidRPr="007719C0" w:rsidRDefault="00F668F2" w:rsidP="00F668F2">
            <w:pPr>
              <w:pStyle w:val="CMMITableBody"/>
            </w:pPr>
            <w:r w:rsidRPr="007719C0">
              <w:t>Appraisal Team Co-Location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09203D55" w14:textId="1BC28894" w:rsidR="00F668F2" w:rsidRPr="008F3543" w:rsidRDefault="00F668F2" w:rsidP="00F668F2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alias w:val="Applicable"/>
            <w:tag w:val="Applicable"/>
            <w:id w:val="-1796517344"/>
            <w:placeholder>
              <w:docPart w:val="65EE0E67E8464E708B9961BFED17143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Fonts w:cs="Times New Roman"/>
              <w:szCs w:val="20"/>
            </w:rPr>
          </w:sdtEndPr>
          <w:sdtContent>
            <w:tc>
              <w:tcPr>
                <w:tcW w:w="0" w:type="auto"/>
              </w:tcPr>
              <w:p w14:paraId="3662BF9E" w14:textId="4CB8B526" w:rsidR="00F668F2" w:rsidRDefault="001C0167" w:rsidP="00F668F2">
                <w:pPr>
                  <w:pStyle w:val="CMMITableBody"/>
                </w:pPr>
                <w: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1297284837"/>
            <w:placeholder>
              <w:docPart w:val="3248DD7ABF254F4AB02E9272E8B339C8"/>
            </w:placeholder>
            <w:comboBox>
              <w:listItem w:displayText="Condition Not Addressed. Choose an item" w:value="Condition Not Addressed. Choose an item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34DDAE09" w14:textId="626E93CD" w:rsidR="00F668F2" w:rsidRDefault="00324665" w:rsidP="00F668F2">
                <w:pPr>
                  <w:pStyle w:val="CMMITableBody"/>
                </w:pPr>
                <w:r>
                  <w:t>Addressed in Appraisal Plan/CAS</w:t>
                </w:r>
              </w:p>
            </w:tc>
          </w:sdtContent>
        </w:sdt>
      </w:tr>
      <w:tr w:rsidR="00E54893" w14:paraId="25B6673D" w14:textId="77777777" w:rsidTr="00F668F2">
        <w:trPr>
          <w:cantSplit/>
        </w:trPr>
        <w:tc>
          <w:tcPr>
            <w:tcW w:w="0" w:type="auto"/>
            <w:gridSpan w:val="5"/>
            <w:vAlign w:val="center"/>
          </w:tcPr>
          <w:p w14:paraId="7AD9A1CB" w14:textId="77777777" w:rsidR="00E54893" w:rsidRDefault="00E54893" w:rsidP="00670F19">
            <w:pPr>
              <w:pStyle w:val="CMMITableBody"/>
            </w:pPr>
            <w:r>
              <w:t>Additional Comments:</w:t>
            </w:r>
          </w:p>
          <w:p w14:paraId="59289020" w14:textId="042DF94A" w:rsidR="00032D37" w:rsidRDefault="00032D37" w:rsidP="00670F19">
            <w:pPr>
              <w:pStyle w:val="CMMITableBody"/>
            </w:pPr>
          </w:p>
          <w:p w14:paraId="72C1414E" w14:textId="7AF33ABA" w:rsidR="00032D37" w:rsidRDefault="00032D37" w:rsidP="00670F19">
            <w:pPr>
              <w:pStyle w:val="CMMITableBody"/>
            </w:pPr>
          </w:p>
          <w:p w14:paraId="44A915CE" w14:textId="59004811" w:rsidR="00E54893" w:rsidRDefault="00E54893" w:rsidP="00670F19">
            <w:pPr>
              <w:pStyle w:val="CMMITableBody"/>
            </w:pPr>
          </w:p>
        </w:tc>
      </w:tr>
      <w:bookmarkEnd w:id="0"/>
    </w:tbl>
    <w:p w14:paraId="15F2B272" w14:textId="70BC0CAD" w:rsidR="008A1685" w:rsidRPr="003D4287" w:rsidRDefault="008A1685" w:rsidP="00032D37"/>
    <w:sectPr w:rsidR="008A1685" w:rsidRPr="003D4287" w:rsidSect="005E452D">
      <w:headerReference w:type="even" r:id="rId11"/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001EB" w14:textId="77777777" w:rsidR="00B363C0" w:rsidRDefault="00B363C0" w:rsidP="000A3808">
      <w:r>
        <w:separator/>
      </w:r>
    </w:p>
  </w:endnote>
  <w:endnote w:type="continuationSeparator" w:id="0">
    <w:p w14:paraId="48689D04" w14:textId="77777777" w:rsidR="00B363C0" w:rsidRDefault="00B363C0" w:rsidP="000A3808">
      <w:r>
        <w:continuationSeparator/>
      </w:r>
    </w:p>
  </w:endnote>
  <w:endnote w:type="continuationNotice" w:id="1">
    <w:p w14:paraId="2A189864" w14:textId="77777777" w:rsidR="00B363C0" w:rsidRDefault="00B363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ajorEastAsia"/>
      </w:rPr>
      <w:id w:val="-207802456"/>
      <w:docPartObj>
        <w:docPartGallery w:val="Page Numbers (Bottom of Page)"/>
        <w:docPartUnique/>
      </w:docPartObj>
    </w:sdtPr>
    <w:sdtEndPr/>
    <w:sdtContent>
      <w:p w14:paraId="489FB896" w14:textId="77777777" w:rsidR="005E452D" w:rsidRPr="002A2D1B" w:rsidRDefault="005E452D" w:rsidP="005E452D">
        <w:pPr>
          <w:pStyle w:val="Footer"/>
          <w:rPr>
            <w:rFonts w:eastAsiaTheme="majorEastAsia"/>
          </w:rPr>
        </w:pPr>
        <w:r w:rsidRPr="002A2D1B">
          <w:rPr>
            <w:noProof/>
          </w:rPr>
          <w:drawing>
            <wp:anchor distT="0" distB="0" distL="114300" distR="114300" simplePos="0" relativeHeight="251661312" behindDoc="0" locked="0" layoutInCell="1" allowOverlap="1" wp14:anchorId="2B241DC9" wp14:editId="23976B62">
              <wp:simplePos x="0" y="0"/>
              <wp:positionH relativeFrom="column">
                <wp:posOffset>-50800</wp:posOffset>
              </wp:positionH>
              <wp:positionV relativeFrom="paragraph">
                <wp:posOffset>116091</wp:posOffset>
              </wp:positionV>
              <wp:extent cx="1520190" cy="434340"/>
              <wp:effectExtent l="0" t="0" r="3810" b="381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Picture 30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0395" t="22353" r="8605" b="24313"/>
                      <a:stretch/>
                    </pic:blipFill>
                    <pic:spPr bwMode="auto">
                      <a:xfrm>
                        <a:off x="0" y="0"/>
                        <a:ext cx="15201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32792A29" w14:textId="77777777" w:rsidR="005E452D" w:rsidRPr="002A2D1B" w:rsidRDefault="005E452D" w:rsidP="005E452D">
        <w:pPr>
          <w:pStyle w:val="Footer"/>
          <w:rPr>
            <w:rFonts w:eastAsiaTheme="majorEastAsia"/>
            <w:b/>
          </w:rPr>
        </w:pPr>
        <w:r w:rsidRPr="002A2D1B">
          <w:rPr>
            <w:rFonts w:eastAsiaTheme="majorEastAsia"/>
            <w:b/>
          </w:rPr>
          <w:t xml:space="preserve">Page </w:t>
        </w:r>
        <w:r w:rsidRPr="002A2D1B">
          <w:rPr>
            <w:rFonts w:eastAsiaTheme="majorEastAsia"/>
            <w:b/>
          </w:rPr>
          <w:fldChar w:fldCharType="begin"/>
        </w:r>
        <w:r w:rsidRPr="002A2D1B">
          <w:rPr>
            <w:b/>
          </w:rPr>
          <w:instrText xml:space="preserve"> PAGE    \* MERGEFORMAT </w:instrText>
        </w:r>
        <w:r w:rsidRPr="002A2D1B">
          <w:rPr>
            <w:rFonts w:eastAsiaTheme="majorEastAsia"/>
            <w:b/>
          </w:rPr>
          <w:fldChar w:fldCharType="separate"/>
        </w:r>
        <w:r w:rsidR="00456E8E">
          <w:rPr>
            <w:b/>
            <w:noProof/>
          </w:rPr>
          <w:t>2</w:t>
        </w:r>
        <w:r w:rsidRPr="002A2D1B">
          <w:rPr>
            <w:rFonts w:eastAsiaTheme="majorEastAsia"/>
            <w:b/>
          </w:rPr>
          <w:fldChar w:fldCharType="end"/>
        </w:r>
      </w:p>
      <w:p w14:paraId="6D532E4C" w14:textId="77777777" w:rsidR="005E452D" w:rsidRPr="002A2D1B" w:rsidRDefault="005E452D" w:rsidP="005E452D">
        <w:pPr>
          <w:pStyle w:val="Footer"/>
          <w:rPr>
            <w:rFonts w:eastAsiaTheme="majorEastAsia"/>
          </w:rPr>
        </w:pPr>
        <w:r w:rsidRPr="002A2D1B">
          <w:t>© 2021 ISACA. All rights reserved.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E1797" w14:textId="77777777" w:rsidR="00B363C0" w:rsidRDefault="00B363C0" w:rsidP="000A3808">
      <w:r>
        <w:separator/>
      </w:r>
    </w:p>
  </w:footnote>
  <w:footnote w:type="continuationSeparator" w:id="0">
    <w:p w14:paraId="47BDF014" w14:textId="77777777" w:rsidR="00B363C0" w:rsidRDefault="00B363C0" w:rsidP="000A3808">
      <w:r>
        <w:continuationSeparator/>
      </w:r>
    </w:p>
  </w:footnote>
  <w:footnote w:type="continuationNotice" w:id="1">
    <w:p w14:paraId="67828C2E" w14:textId="77777777" w:rsidR="00B363C0" w:rsidRDefault="00B363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688405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19C56F" w14:textId="0524D93A" w:rsidR="00F92677" w:rsidRDefault="00F92677" w:rsidP="0097009E">
        <w:pPr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B0395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5249AE00" w14:textId="77777777" w:rsidR="00F92677" w:rsidRDefault="00F92677" w:rsidP="00CF378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EC337" w14:textId="77777777" w:rsidR="000B767E" w:rsidRDefault="000B767E" w:rsidP="00FC43D0">
    <w:pPr>
      <w:pStyle w:val="Header"/>
      <w:rPr>
        <w:noProof/>
        <w:sz w:val="16"/>
      </w:rPr>
    </w:pPr>
    <w:r w:rsidRPr="70C51E5B">
      <w:rPr>
        <w:rFonts w:ascii="Calibri" w:hAnsi="Calibri" w:cs="Calibri"/>
        <w:b/>
        <w:bCs/>
        <w:noProof/>
      </w:rPr>
      <w:t>MDD-TOOLKIT-APPRAISAL PLANNING AND CONDUCT</w:t>
    </w:r>
    <w:r w:rsidRPr="00BA2EE5">
      <w:rPr>
        <w:noProof/>
        <w:sz w:val="16"/>
      </w:rPr>
      <w:t xml:space="preserve"> </w:t>
    </w:r>
  </w:p>
  <w:p w14:paraId="155AB7E9" w14:textId="36C5918C" w:rsidR="00456E8E" w:rsidRPr="000B767E" w:rsidRDefault="00456E8E" w:rsidP="000B767E">
    <w:pPr>
      <w:pStyle w:val="Header"/>
      <w:ind w:left="1800" w:firstLine="3960"/>
      <w:rPr>
        <w:rFonts w:asciiTheme="minorHAnsi" w:eastAsia="Calibri" w:hAnsiTheme="minorHAnsi" w:cstheme="minorHAnsi"/>
      </w:rPr>
    </w:pPr>
    <w:r w:rsidRPr="000B767E">
      <w:rPr>
        <w:rFonts w:asciiTheme="minorHAnsi" w:hAnsiTheme="minorHAnsi" w:cstheme="minorHAnsi"/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44E3272" wp14:editId="56F22038">
              <wp:simplePos x="0" y="0"/>
              <wp:positionH relativeFrom="page">
                <wp:posOffset>6976745</wp:posOffset>
              </wp:positionH>
              <wp:positionV relativeFrom="page">
                <wp:posOffset>457200</wp:posOffset>
              </wp:positionV>
              <wp:extent cx="45720" cy="411480"/>
              <wp:effectExtent l="0" t="0" r="0" b="7620"/>
              <wp:wrapSquare wrapText="bothSides"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" cy="411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C0BF9F" id="Rectangle 12" o:spid="_x0000_s1026" style="position:absolute;margin-left:549.35pt;margin-top:36pt;width:3.6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" fillcolor="#5b9bd5 [3204]" stroked="f" strokeweight="1pt">
              <w10:wrap type="square" anchorx="page" anchory="page"/>
              <w10:anchorlock/>
            </v:rect>
          </w:pict>
        </mc:Fallback>
      </mc:AlternateContent>
    </w:r>
    <w:r w:rsidR="00FC43D0" w:rsidRPr="000B767E">
      <w:rPr>
        <w:rFonts w:asciiTheme="minorHAnsi" w:eastAsia="Calibri" w:hAnsiTheme="minorHAnsi" w:cstheme="minorHAnsi"/>
      </w:rPr>
      <w:t>Checklist for</w:t>
    </w:r>
    <w:r w:rsidR="000B767E" w:rsidRPr="000B767E">
      <w:rPr>
        <w:rFonts w:asciiTheme="minorHAnsi" w:eastAsia="Calibri" w:hAnsiTheme="minorHAnsi" w:cstheme="minorHAnsi"/>
      </w:rPr>
      <w:t xml:space="preserve"> </w:t>
    </w:r>
    <w:r w:rsidR="00FC43D0" w:rsidRPr="000B767E">
      <w:rPr>
        <w:rFonts w:asciiTheme="minorHAnsi" w:eastAsia="Calibri" w:hAnsiTheme="minorHAnsi" w:cstheme="minorHAnsi"/>
      </w:rPr>
      <w:t xml:space="preserve">Virtual Appraisals </w:t>
    </w:r>
  </w:p>
  <w:p w14:paraId="3BEEA4BA" w14:textId="77777777" w:rsidR="00377A12" w:rsidRDefault="00377A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073A75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8C8C11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EAF0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760C3D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5E2F5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E2CF1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C82B8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CCA0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1427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04E49"/>
    <w:multiLevelType w:val="hybridMultilevel"/>
    <w:tmpl w:val="11D0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A318D3"/>
    <w:multiLevelType w:val="hybridMultilevel"/>
    <w:tmpl w:val="022A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E3211A"/>
    <w:multiLevelType w:val="hybridMultilevel"/>
    <w:tmpl w:val="4B2E846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 w15:restartNumberingAfterBreak="0">
    <w:nsid w:val="011113C7"/>
    <w:multiLevelType w:val="hybridMultilevel"/>
    <w:tmpl w:val="F2B0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1C43A5"/>
    <w:multiLevelType w:val="hybridMultilevel"/>
    <w:tmpl w:val="844C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14A2C6A"/>
    <w:multiLevelType w:val="hybridMultilevel"/>
    <w:tmpl w:val="C160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1BD5D3A"/>
    <w:multiLevelType w:val="hybridMultilevel"/>
    <w:tmpl w:val="AB6E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9D7D58"/>
    <w:multiLevelType w:val="hybridMultilevel"/>
    <w:tmpl w:val="F134F00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" w15:restartNumberingAfterBreak="0">
    <w:nsid w:val="032B4446"/>
    <w:multiLevelType w:val="hybridMultilevel"/>
    <w:tmpl w:val="013A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337055E"/>
    <w:multiLevelType w:val="hybridMultilevel"/>
    <w:tmpl w:val="0B98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39404BE"/>
    <w:multiLevelType w:val="hybridMultilevel"/>
    <w:tmpl w:val="5B74E7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03FB5310"/>
    <w:multiLevelType w:val="hybridMultilevel"/>
    <w:tmpl w:val="913640DC"/>
    <w:lvl w:ilvl="0" w:tplc="6DC209E4">
      <w:numFmt w:val="bullet"/>
      <w:lvlText w:val="•"/>
      <w:lvlJc w:val="left"/>
      <w:pPr>
        <w:ind w:left="1440" w:hanging="54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44A4746"/>
    <w:multiLevelType w:val="hybridMultilevel"/>
    <w:tmpl w:val="2596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A43D4F"/>
    <w:multiLevelType w:val="hybridMultilevel"/>
    <w:tmpl w:val="777A0C52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</w:abstractNum>
  <w:abstractNum w:abstractNumId="23" w15:restartNumberingAfterBreak="0">
    <w:nsid w:val="04A96DF8"/>
    <w:multiLevelType w:val="hybridMultilevel"/>
    <w:tmpl w:val="04E29522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4" w15:restartNumberingAfterBreak="0">
    <w:nsid w:val="05B40976"/>
    <w:multiLevelType w:val="hybridMultilevel"/>
    <w:tmpl w:val="5004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56538D"/>
    <w:multiLevelType w:val="hybridMultilevel"/>
    <w:tmpl w:val="384A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735278C"/>
    <w:multiLevelType w:val="hybridMultilevel"/>
    <w:tmpl w:val="A5B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73C2E84"/>
    <w:multiLevelType w:val="hybridMultilevel"/>
    <w:tmpl w:val="85A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363024"/>
    <w:multiLevelType w:val="hybridMultilevel"/>
    <w:tmpl w:val="79F6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8376228"/>
    <w:multiLevelType w:val="hybridMultilevel"/>
    <w:tmpl w:val="EDD2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83A4DB7"/>
    <w:multiLevelType w:val="hybridMultilevel"/>
    <w:tmpl w:val="3F3E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5E4187"/>
    <w:multiLevelType w:val="hybridMultilevel"/>
    <w:tmpl w:val="8B1893FA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204E1"/>
    <w:multiLevelType w:val="hybridMultilevel"/>
    <w:tmpl w:val="CCCC5932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3" w15:restartNumberingAfterBreak="0">
    <w:nsid w:val="09227DA5"/>
    <w:multiLevelType w:val="hybridMultilevel"/>
    <w:tmpl w:val="C91EFA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09564DE8"/>
    <w:multiLevelType w:val="hybridMultilevel"/>
    <w:tmpl w:val="0BC2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1C09F8"/>
    <w:multiLevelType w:val="hybridMultilevel"/>
    <w:tmpl w:val="1ED2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AFD44CE"/>
    <w:multiLevelType w:val="hybridMultilevel"/>
    <w:tmpl w:val="CC64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014AFD"/>
    <w:multiLevelType w:val="hybridMultilevel"/>
    <w:tmpl w:val="00700EA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8" w15:restartNumberingAfterBreak="0">
    <w:nsid w:val="0B09065C"/>
    <w:multiLevelType w:val="hybridMultilevel"/>
    <w:tmpl w:val="53E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561793"/>
    <w:multiLevelType w:val="hybridMultilevel"/>
    <w:tmpl w:val="B37AEDE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0" w15:restartNumberingAfterBreak="0">
    <w:nsid w:val="0B7B2E7A"/>
    <w:multiLevelType w:val="hybridMultilevel"/>
    <w:tmpl w:val="720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B8A54D4"/>
    <w:multiLevelType w:val="hybridMultilevel"/>
    <w:tmpl w:val="1B7A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BC40E5F"/>
    <w:multiLevelType w:val="hybridMultilevel"/>
    <w:tmpl w:val="243E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E91D8D"/>
    <w:multiLevelType w:val="hybridMultilevel"/>
    <w:tmpl w:val="B008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C222B89"/>
    <w:multiLevelType w:val="hybridMultilevel"/>
    <w:tmpl w:val="A93A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C8578BB"/>
    <w:multiLevelType w:val="hybridMultilevel"/>
    <w:tmpl w:val="D902C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CD2748E"/>
    <w:multiLevelType w:val="hybridMultilevel"/>
    <w:tmpl w:val="AD621A3E"/>
    <w:lvl w:ilvl="0" w:tplc="21DC3974">
      <w:start w:val="1"/>
      <w:numFmt w:val="bullet"/>
      <w:pStyle w:val="Practice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D145FD7"/>
    <w:multiLevelType w:val="hybridMultilevel"/>
    <w:tmpl w:val="F624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9531EF"/>
    <w:multiLevelType w:val="hybridMultilevel"/>
    <w:tmpl w:val="D0D63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0D982C20"/>
    <w:multiLevelType w:val="hybridMultilevel"/>
    <w:tmpl w:val="04187EC8"/>
    <w:lvl w:ilvl="0" w:tplc="A60E0380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E33AD1EA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B34CCE"/>
    <w:multiLevelType w:val="hybridMultilevel"/>
    <w:tmpl w:val="9C8E82E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1" w15:restartNumberingAfterBreak="0">
    <w:nsid w:val="0E61641D"/>
    <w:multiLevelType w:val="hybridMultilevel"/>
    <w:tmpl w:val="EB9C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9C1FA0"/>
    <w:multiLevelType w:val="hybridMultilevel"/>
    <w:tmpl w:val="F3F0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CB3E39"/>
    <w:multiLevelType w:val="hybridMultilevel"/>
    <w:tmpl w:val="EFA88942"/>
    <w:lvl w:ilvl="0" w:tplc="EC041EB8">
      <w:start w:val="1"/>
      <w:numFmt w:val="decimal"/>
      <w:lvlText w:val="%1."/>
      <w:lvlJc w:val="left"/>
      <w:pPr>
        <w:ind w:left="1918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54" w15:restartNumberingAfterBreak="0">
    <w:nsid w:val="0F403F0A"/>
    <w:multiLevelType w:val="hybridMultilevel"/>
    <w:tmpl w:val="7A687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0F6B346E"/>
    <w:multiLevelType w:val="hybridMultilevel"/>
    <w:tmpl w:val="1FF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BE232E"/>
    <w:multiLevelType w:val="hybridMultilevel"/>
    <w:tmpl w:val="B076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DB6C89"/>
    <w:multiLevelType w:val="hybridMultilevel"/>
    <w:tmpl w:val="440A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FA15FF"/>
    <w:multiLevelType w:val="hybridMultilevel"/>
    <w:tmpl w:val="18EC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13376BC"/>
    <w:multiLevelType w:val="hybridMultilevel"/>
    <w:tmpl w:val="C9C4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17A226E"/>
    <w:multiLevelType w:val="hybridMultilevel"/>
    <w:tmpl w:val="28CE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090C08"/>
    <w:multiLevelType w:val="hybridMultilevel"/>
    <w:tmpl w:val="A79C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2382863"/>
    <w:multiLevelType w:val="hybridMultilevel"/>
    <w:tmpl w:val="559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25907A2"/>
    <w:multiLevelType w:val="hybridMultilevel"/>
    <w:tmpl w:val="C5EA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26844EA"/>
    <w:multiLevelType w:val="hybridMultilevel"/>
    <w:tmpl w:val="1808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26C654F"/>
    <w:multiLevelType w:val="hybridMultilevel"/>
    <w:tmpl w:val="B8BA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2F27EC7"/>
    <w:multiLevelType w:val="hybridMultilevel"/>
    <w:tmpl w:val="C00AEA54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67" w15:restartNumberingAfterBreak="0">
    <w:nsid w:val="134205E0"/>
    <w:multiLevelType w:val="hybridMultilevel"/>
    <w:tmpl w:val="3F12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3A977BF"/>
    <w:multiLevelType w:val="hybridMultilevel"/>
    <w:tmpl w:val="3AC03BF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9" w15:restartNumberingAfterBreak="0">
    <w:nsid w:val="14122F0D"/>
    <w:multiLevelType w:val="hybridMultilevel"/>
    <w:tmpl w:val="77FEDC0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0" w15:restartNumberingAfterBreak="0">
    <w:nsid w:val="14647BA5"/>
    <w:multiLevelType w:val="hybridMultilevel"/>
    <w:tmpl w:val="782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E25726"/>
    <w:multiLevelType w:val="hybridMultilevel"/>
    <w:tmpl w:val="05A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E725D3"/>
    <w:multiLevelType w:val="singleLevel"/>
    <w:tmpl w:val="CE680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 w15:restartNumberingAfterBreak="0">
    <w:nsid w:val="152306CA"/>
    <w:multiLevelType w:val="hybridMultilevel"/>
    <w:tmpl w:val="36EE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6B25B53"/>
    <w:multiLevelType w:val="hybridMultilevel"/>
    <w:tmpl w:val="72F4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B71B8B"/>
    <w:multiLevelType w:val="hybridMultilevel"/>
    <w:tmpl w:val="C65A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E80572"/>
    <w:multiLevelType w:val="hybridMultilevel"/>
    <w:tmpl w:val="1030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1A0869"/>
    <w:multiLevelType w:val="hybridMultilevel"/>
    <w:tmpl w:val="CFAC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C64689"/>
    <w:multiLevelType w:val="hybridMultilevel"/>
    <w:tmpl w:val="5AFA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86179A6"/>
    <w:multiLevelType w:val="hybridMultilevel"/>
    <w:tmpl w:val="CB504E8C"/>
    <w:lvl w:ilvl="0" w:tplc="04090001">
      <w:start w:val="1"/>
      <w:numFmt w:val="bullet"/>
      <w:lvlText w:val=""/>
      <w:lvlJc w:val="left"/>
      <w:pPr>
        <w:ind w:left="1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80" w15:restartNumberingAfterBreak="0">
    <w:nsid w:val="18A7613B"/>
    <w:multiLevelType w:val="hybridMultilevel"/>
    <w:tmpl w:val="B6A212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1" w15:restartNumberingAfterBreak="0">
    <w:nsid w:val="18C97F63"/>
    <w:multiLevelType w:val="hybridMultilevel"/>
    <w:tmpl w:val="9EF0C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2" w15:restartNumberingAfterBreak="0">
    <w:nsid w:val="18E94E81"/>
    <w:multiLevelType w:val="hybridMultilevel"/>
    <w:tmpl w:val="F764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A3F1F48"/>
    <w:multiLevelType w:val="hybridMultilevel"/>
    <w:tmpl w:val="3DD80236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1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</w:abstractNum>
  <w:abstractNum w:abstractNumId="84" w15:restartNumberingAfterBreak="0">
    <w:nsid w:val="1A415467"/>
    <w:multiLevelType w:val="hybridMultilevel"/>
    <w:tmpl w:val="6E5C38A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5" w15:restartNumberingAfterBreak="0">
    <w:nsid w:val="1A69742B"/>
    <w:multiLevelType w:val="hybridMultilevel"/>
    <w:tmpl w:val="ADF6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AAD0EB8"/>
    <w:multiLevelType w:val="hybridMultilevel"/>
    <w:tmpl w:val="A12CBD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7" w15:restartNumberingAfterBreak="0">
    <w:nsid w:val="1AB12F84"/>
    <w:multiLevelType w:val="hybridMultilevel"/>
    <w:tmpl w:val="0AE8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BDC750E"/>
    <w:multiLevelType w:val="hybridMultilevel"/>
    <w:tmpl w:val="F4CC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BE96F58"/>
    <w:multiLevelType w:val="hybridMultilevel"/>
    <w:tmpl w:val="9E98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BEF5C11"/>
    <w:multiLevelType w:val="multilevel"/>
    <w:tmpl w:val="4D8419A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"/>
      <w:lvlJc w:val="left"/>
      <w:pPr>
        <w:ind w:left="1120" w:hanging="58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  <w:color w:val="auto"/>
      </w:rPr>
    </w:lvl>
  </w:abstractNum>
  <w:abstractNum w:abstractNumId="91" w15:restartNumberingAfterBreak="0">
    <w:nsid w:val="1C040366"/>
    <w:multiLevelType w:val="hybridMultilevel"/>
    <w:tmpl w:val="2C92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2B660E"/>
    <w:multiLevelType w:val="hybridMultilevel"/>
    <w:tmpl w:val="ECFA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4B1969"/>
    <w:multiLevelType w:val="hybridMultilevel"/>
    <w:tmpl w:val="2460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D1977C1"/>
    <w:multiLevelType w:val="hybridMultilevel"/>
    <w:tmpl w:val="0D98BF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5" w15:restartNumberingAfterBreak="0">
    <w:nsid w:val="1D323230"/>
    <w:multiLevelType w:val="hybridMultilevel"/>
    <w:tmpl w:val="1FAE961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6" w15:restartNumberingAfterBreak="0">
    <w:nsid w:val="1D8A7F24"/>
    <w:multiLevelType w:val="hybridMultilevel"/>
    <w:tmpl w:val="D29C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E1117AC"/>
    <w:multiLevelType w:val="hybridMultilevel"/>
    <w:tmpl w:val="8C4A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E73529F"/>
    <w:multiLevelType w:val="hybridMultilevel"/>
    <w:tmpl w:val="B052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F0A01F9"/>
    <w:multiLevelType w:val="hybridMultilevel"/>
    <w:tmpl w:val="A3629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1F1A6968"/>
    <w:multiLevelType w:val="hybridMultilevel"/>
    <w:tmpl w:val="FED2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7A5597"/>
    <w:multiLevelType w:val="hybridMultilevel"/>
    <w:tmpl w:val="7480D25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2" w15:restartNumberingAfterBreak="0">
    <w:nsid w:val="203C5A26"/>
    <w:multiLevelType w:val="hybridMultilevel"/>
    <w:tmpl w:val="651C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0743E1E"/>
    <w:multiLevelType w:val="hybridMultilevel"/>
    <w:tmpl w:val="8CD66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208D6B4F"/>
    <w:multiLevelType w:val="hybridMultilevel"/>
    <w:tmpl w:val="F28EE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208F4C2B"/>
    <w:multiLevelType w:val="hybridMultilevel"/>
    <w:tmpl w:val="9BB4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09117AC"/>
    <w:multiLevelType w:val="hybridMultilevel"/>
    <w:tmpl w:val="923A52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7" w15:restartNumberingAfterBreak="0">
    <w:nsid w:val="20E951A4"/>
    <w:multiLevelType w:val="hybridMultilevel"/>
    <w:tmpl w:val="A4FE2306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77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</w:abstractNum>
  <w:abstractNum w:abstractNumId="108" w15:restartNumberingAfterBreak="0">
    <w:nsid w:val="20F7601D"/>
    <w:multiLevelType w:val="hybridMultilevel"/>
    <w:tmpl w:val="15ACF0B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9" w15:restartNumberingAfterBreak="0">
    <w:nsid w:val="21765FCA"/>
    <w:multiLevelType w:val="hybridMultilevel"/>
    <w:tmpl w:val="2F68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8F2B95"/>
    <w:multiLevelType w:val="hybridMultilevel"/>
    <w:tmpl w:val="8076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216596C"/>
    <w:multiLevelType w:val="hybridMultilevel"/>
    <w:tmpl w:val="A1B4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26B1571"/>
    <w:multiLevelType w:val="hybridMultilevel"/>
    <w:tmpl w:val="9BD6CC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3" w15:restartNumberingAfterBreak="0">
    <w:nsid w:val="239A1503"/>
    <w:multiLevelType w:val="hybridMultilevel"/>
    <w:tmpl w:val="7916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3CB4DF4"/>
    <w:multiLevelType w:val="hybridMultilevel"/>
    <w:tmpl w:val="80F25B8A"/>
    <w:lvl w:ilvl="0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115" w15:restartNumberingAfterBreak="0">
    <w:nsid w:val="24156B50"/>
    <w:multiLevelType w:val="hybridMultilevel"/>
    <w:tmpl w:val="4DF0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55B4DB4"/>
    <w:multiLevelType w:val="hybridMultilevel"/>
    <w:tmpl w:val="6016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576539F"/>
    <w:multiLevelType w:val="hybridMultilevel"/>
    <w:tmpl w:val="619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5B95C0C"/>
    <w:multiLevelType w:val="hybridMultilevel"/>
    <w:tmpl w:val="15B0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6430EB6"/>
    <w:multiLevelType w:val="hybridMultilevel"/>
    <w:tmpl w:val="3544F6E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0" w15:restartNumberingAfterBreak="0">
    <w:nsid w:val="26803B49"/>
    <w:multiLevelType w:val="hybridMultilevel"/>
    <w:tmpl w:val="5214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6F70255"/>
    <w:multiLevelType w:val="hybridMultilevel"/>
    <w:tmpl w:val="47D884F0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22" w15:restartNumberingAfterBreak="0">
    <w:nsid w:val="28091F4A"/>
    <w:multiLevelType w:val="hybridMultilevel"/>
    <w:tmpl w:val="1CE4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8447670"/>
    <w:multiLevelType w:val="hybridMultilevel"/>
    <w:tmpl w:val="1368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8EC1A3D"/>
    <w:multiLevelType w:val="hybridMultilevel"/>
    <w:tmpl w:val="7780FBC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96B32EE"/>
    <w:multiLevelType w:val="hybridMultilevel"/>
    <w:tmpl w:val="13B6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9F43B94"/>
    <w:multiLevelType w:val="hybridMultilevel"/>
    <w:tmpl w:val="D8B6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B127E0F"/>
    <w:multiLevelType w:val="hybridMultilevel"/>
    <w:tmpl w:val="CE38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BAE64A5"/>
    <w:multiLevelType w:val="hybridMultilevel"/>
    <w:tmpl w:val="931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BD83E39"/>
    <w:multiLevelType w:val="hybridMultilevel"/>
    <w:tmpl w:val="C5BA0C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0" w15:restartNumberingAfterBreak="0">
    <w:nsid w:val="2C5D22B6"/>
    <w:multiLevelType w:val="hybridMultilevel"/>
    <w:tmpl w:val="16ECB69C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1" w15:restartNumberingAfterBreak="0">
    <w:nsid w:val="2C630390"/>
    <w:multiLevelType w:val="hybridMultilevel"/>
    <w:tmpl w:val="C83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CB30D85"/>
    <w:multiLevelType w:val="hybridMultilevel"/>
    <w:tmpl w:val="B76E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CDC40B5"/>
    <w:multiLevelType w:val="hybridMultilevel"/>
    <w:tmpl w:val="41F6CE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4" w15:restartNumberingAfterBreak="0">
    <w:nsid w:val="2D153C75"/>
    <w:multiLevelType w:val="hybridMultilevel"/>
    <w:tmpl w:val="4BA8D2D2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35" w15:restartNumberingAfterBreak="0">
    <w:nsid w:val="2DD75735"/>
    <w:multiLevelType w:val="hybridMultilevel"/>
    <w:tmpl w:val="E15ADD1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E411ECA"/>
    <w:multiLevelType w:val="hybridMultilevel"/>
    <w:tmpl w:val="CCE4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E4836A4"/>
    <w:multiLevelType w:val="hybridMultilevel"/>
    <w:tmpl w:val="D47A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F47721D"/>
    <w:multiLevelType w:val="hybridMultilevel"/>
    <w:tmpl w:val="493C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9" w15:restartNumberingAfterBreak="0">
    <w:nsid w:val="2FDB2371"/>
    <w:multiLevelType w:val="hybridMultilevel"/>
    <w:tmpl w:val="CE90FD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0" w15:restartNumberingAfterBreak="0">
    <w:nsid w:val="305D2E0D"/>
    <w:multiLevelType w:val="hybridMultilevel"/>
    <w:tmpl w:val="DD56B1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1" w15:restartNumberingAfterBreak="0">
    <w:nsid w:val="307A73B7"/>
    <w:multiLevelType w:val="hybridMultilevel"/>
    <w:tmpl w:val="EC74CDE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2" w15:restartNumberingAfterBreak="0">
    <w:nsid w:val="308B1100"/>
    <w:multiLevelType w:val="hybridMultilevel"/>
    <w:tmpl w:val="9DD20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3" w15:restartNumberingAfterBreak="0">
    <w:nsid w:val="30CF384B"/>
    <w:multiLevelType w:val="hybridMultilevel"/>
    <w:tmpl w:val="8B50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139155A"/>
    <w:multiLevelType w:val="hybridMultilevel"/>
    <w:tmpl w:val="A6C686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5" w15:restartNumberingAfterBreak="0">
    <w:nsid w:val="318A311C"/>
    <w:multiLevelType w:val="hybridMultilevel"/>
    <w:tmpl w:val="6500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2243970"/>
    <w:multiLevelType w:val="hybridMultilevel"/>
    <w:tmpl w:val="59EACE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7" w15:restartNumberingAfterBreak="0">
    <w:nsid w:val="32274E20"/>
    <w:multiLevelType w:val="hybridMultilevel"/>
    <w:tmpl w:val="EF16E528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48" w15:restartNumberingAfterBreak="0">
    <w:nsid w:val="328600FE"/>
    <w:multiLevelType w:val="hybridMultilevel"/>
    <w:tmpl w:val="69CAD66E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49" w15:restartNumberingAfterBreak="0">
    <w:nsid w:val="32D716F2"/>
    <w:multiLevelType w:val="hybridMultilevel"/>
    <w:tmpl w:val="CBBC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35045D8"/>
    <w:multiLevelType w:val="hybridMultilevel"/>
    <w:tmpl w:val="4820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3602D02"/>
    <w:multiLevelType w:val="hybridMultilevel"/>
    <w:tmpl w:val="9FA0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38667BD"/>
    <w:multiLevelType w:val="hybridMultilevel"/>
    <w:tmpl w:val="3434F4FE"/>
    <w:lvl w:ilvl="0" w:tplc="04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53" w15:restartNumberingAfterBreak="0">
    <w:nsid w:val="349040D6"/>
    <w:multiLevelType w:val="hybridMultilevel"/>
    <w:tmpl w:val="1E6A2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4" w15:restartNumberingAfterBreak="0">
    <w:nsid w:val="356233D2"/>
    <w:multiLevelType w:val="hybridMultilevel"/>
    <w:tmpl w:val="2818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6522E7C"/>
    <w:multiLevelType w:val="hybridMultilevel"/>
    <w:tmpl w:val="FDF8C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6" w15:restartNumberingAfterBreak="0">
    <w:nsid w:val="36C26626"/>
    <w:multiLevelType w:val="hybridMultilevel"/>
    <w:tmpl w:val="0BBA1F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7" w15:restartNumberingAfterBreak="0">
    <w:nsid w:val="36FC2B74"/>
    <w:multiLevelType w:val="hybridMultilevel"/>
    <w:tmpl w:val="79C2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70C0219"/>
    <w:multiLevelType w:val="hybridMultilevel"/>
    <w:tmpl w:val="2FBA82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9" w15:restartNumberingAfterBreak="0">
    <w:nsid w:val="377A70B6"/>
    <w:multiLevelType w:val="hybridMultilevel"/>
    <w:tmpl w:val="7D98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80C5C41"/>
    <w:multiLevelType w:val="hybridMultilevel"/>
    <w:tmpl w:val="EF56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87A6BA9"/>
    <w:multiLevelType w:val="hybridMultilevel"/>
    <w:tmpl w:val="E14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8BF3AD8"/>
    <w:multiLevelType w:val="hybridMultilevel"/>
    <w:tmpl w:val="7494E3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3" w15:restartNumberingAfterBreak="0">
    <w:nsid w:val="396B73C3"/>
    <w:multiLevelType w:val="hybridMultilevel"/>
    <w:tmpl w:val="A516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9C8685E"/>
    <w:multiLevelType w:val="hybridMultilevel"/>
    <w:tmpl w:val="4992E6CE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8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5" w15:restartNumberingAfterBreak="0">
    <w:nsid w:val="3AE80424"/>
    <w:multiLevelType w:val="hybridMultilevel"/>
    <w:tmpl w:val="F97E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B0B50B4"/>
    <w:multiLevelType w:val="hybridMultilevel"/>
    <w:tmpl w:val="7F14BD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7" w15:restartNumberingAfterBreak="0">
    <w:nsid w:val="3B0D20E3"/>
    <w:multiLevelType w:val="hybridMultilevel"/>
    <w:tmpl w:val="CF5822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8" w15:restartNumberingAfterBreak="0">
    <w:nsid w:val="3B56110B"/>
    <w:multiLevelType w:val="hybridMultilevel"/>
    <w:tmpl w:val="F794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BA14B82"/>
    <w:multiLevelType w:val="hybridMultilevel"/>
    <w:tmpl w:val="179E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BEE53BA"/>
    <w:multiLevelType w:val="hybridMultilevel"/>
    <w:tmpl w:val="685C220E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71" w15:restartNumberingAfterBreak="0">
    <w:nsid w:val="3C4A32BD"/>
    <w:multiLevelType w:val="hybridMultilevel"/>
    <w:tmpl w:val="46C686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2" w15:restartNumberingAfterBreak="0">
    <w:nsid w:val="3CD03E6C"/>
    <w:multiLevelType w:val="hybridMultilevel"/>
    <w:tmpl w:val="E92E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DF350D8"/>
    <w:multiLevelType w:val="hybridMultilevel"/>
    <w:tmpl w:val="7FD6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E52156F"/>
    <w:multiLevelType w:val="hybridMultilevel"/>
    <w:tmpl w:val="CF9E5E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5" w15:restartNumberingAfterBreak="0">
    <w:nsid w:val="3E5D3B9B"/>
    <w:multiLevelType w:val="hybridMultilevel"/>
    <w:tmpl w:val="A984CD86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6" w15:restartNumberingAfterBreak="0">
    <w:nsid w:val="3ED835AE"/>
    <w:multiLevelType w:val="hybridMultilevel"/>
    <w:tmpl w:val="2F566F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7" w15:restartNumberingAfterBreak="0">
    <w:nsid w:val="3F2B03D3"/>
    <w:multiLevelType w:val="hybridMultilevel"/>
    <w:tmpl w:val="F12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FA561DF"/>
    <w:multiLevelType w:val="hybridMultilevel"/>
    <w:tmpl w:val="FB24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FAC6995"/>
    <w:multiLevelType w:val="hybridMultilevel"/>
    <w:tmpl w:val="7AF8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FBF55EF"/>
    <w:multiLevelType w:val="hybridMultilevel"/>
    <w:tmpl w:val="DFE4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FD468F1"/>
    <w:multiLevelType w:val="hybridMultilevel"/>
    <w:tmpl w:val="4776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02A3E26"/>
    <w:multiLevelType w:val="hybridMultilevel"/>
    <w:tmpl w:val="D6A0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0913DD9"/>
    <w:multiLevelType w:val="hybridMultilevel"/>
    <w:tmpl w:val="C60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0914875"/>
    <w:multiLevelType w:val="hybridMultilevel"/>
    <w:tmpl w:val="CC8C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0C76558"/>
    <w:multiLevelType w:val="hybridMultilevel"/>
    <w:tmpl w:val="74AC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0F667D8"/>
    <w:multiLevelType w:val="hybridMultilevel"/>
    <w:tmpl w:val="34483BC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87" w15:restartNumberingAfterBreak="0">
    <w:nsid w:val="41300BA0"/>
    <w:multiLevelType w:val="hybridMultilevel"/>
    <w:tmpl w:val="6072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1465F03"/>
    <w:multiLevelType w:val="hybridMultilevel"/>
    <w:tmpl w:val="7FA08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9" w15:restartNumberingAfterBreak="0">
    <w:nsid w:val="415775CD"/>
    <w:multiLevelType w:val="hybridMultilevel"/>
    <w:tmpl w:val="361C33C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0" w15:restartNumberingAfterBreak="0">
    <w:nsid w:val="41F34A80"/>
    <w:multiLevelType w:val="hybridMultilevel"/>
    <w:tmpl w:val="8B46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23F29FC"/>
    <w:multiLevelType w:val="hybridMultilevel"/>
    <w:tmpl w:val="A0B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3251C6F"/>
    <w:multiLevelType w:val="hybridMultilevel"/>
    <w:tmpl w:val="E9CCDDC0"/>
    <w:lvl w:ilvl="0" w:tplc="D4404BC0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3" w15:restartNumberingAfterBreak="0">
    <w:nsid w:val="440E10E5"/>
    <w:multiLevelType w:val="hybridMultilevel"/>
    <w:tmpl w:val="86C6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61E1FF4"/>
    <w:multiLevelType w:val="hybridMultilevel"/>
    <w:tmpl w:val="CBB2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68529E1"/>
    <w:multiLevelType w:val="hybridMultilevel"/>
    <w:tmpl w:val="B78E63F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7AF502C"/>
    <w:multiLevelType w:val="hybridMultilevel"/>
    <w:tmpl w:val="FDAE88CC"/>
    <w:lvl w:ilvl="0" w:tplc="A9A6C6C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857078F"/>
    <w:multiLevelType w:val="hybridMultilevel"/>
    <w:tmpl w:val="3D60EF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8" w15:restartNumberingAfterBreak="0">
    <w:nsid w:val="48715389"/>
    <w:multiLevelType w:val="hybridMultilevel"/>
    <w:tmpl w:val="F164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8971ED9"/>
    <w:multiLevelType w:val="hybridMultilevel"/>
    <w:tmpl w:val="E6CA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CFA24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8A07076"/>
    <w:multiLevelType w:val="hybridMultilevel"/>
    <w:tmpl w:val="7F36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8AC211F"/>
    <w:multiLevelType w:val="hybridMultilevel"/>
    <w:tmpl w:val="8F7A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9EB79CC"/>
    <w:multiLevelType w:val="hybridMultilevel"/>
    <w:tmpl w:val="AC98C6A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03" w15:restartNumberingAfterBreak="0">
    <w:nsid w:val="4AA85C0C"/>
    <w:multiLevelType w:val="hybridMultilevel"/>
    <w:tmpl w:val="E6500C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4" w15:restartNumberingAfterBreak="0">
    <w:nsid w:val="4ACF1EB1"/>
    <w:multiLevelType w:val="hybridMultilevel"/>
    <w:tmpl w:val="6D8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B1F26EE"/>
    <w:multiLevelType w:val="hybridMultilevel"/>
    <w:tmpl w:val="3FD0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BD911EC"/>
    <w:multiLevelType w:val="hybridMultilevel"/>
    <w:tmpl w:val="5B0C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CBD3540"/>
    <w:multiLevelType w:val="hybridMultilevel"/>
    <w:tmpl w:val="32B6B6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8" w15:restartNumberingAfterBreak="0">
    <w:nsid w:val="4CE12017"/>
    <w:multiLevelType w:val="hybridMultilevel"/>
    <w:tmpl w:val="74BCD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9" w15:restartNumberingAfterBreak="0">
    <w:nsid w:val="4D144C8D"/>
    <w:multiLevelType w:val="hybridMultilevel"/>
    <w:tmpl w:val="2024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D9C1625"/>
    <w:multiLevelType w:val="hybridMultilevel"/>
    <w:tmpl w:val="6D3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E136944"/>
    <w:multiLevelType w:val="hybridMultilevel"/>
    <w:tmpl w:val="9EDAC1BC"/>
    <w:lvl w:ilvl="0" w:tplc="B9047702">
      <w:start w:val="1"/>
      <w:numFmt w:val="bullet"/>
      <w:pStyle w:val="CMMITable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EAF63D5"/>
    <w:multiLevelType w:val="hybridMultilevel"/>
    <w:tmpl w:val="E946B3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3" w15:restartNumberingAfterBreak="0">
    <w:nsid w:val="4ED91956"/>
    <w:multiLevelType w:val="hybridMultilevel"/>
    <w:tmpl w:val="37225B4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14" w15:restartNumberingAfterBreak="0">
    <w:nsid w:val="4EE7474C"/>
    <w:multiLevelType w:val="hybridMultilevel"/>
    <w:tmpl w:val="A4B8B6FE"/>
    <w:lvl w:ilvl="0" w:tplc="A9A6C6C6">
      <w:start w:val="1"/>
      <w:numFmt w:val="bullet"/>
      <w:pStyle w:val="PracticeLis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F0C4F6C"/>
    <w:multiLevelType w:val="hybridMultilevel"/>
    <w:tmpl w:val="5F965C1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16" w15:restartNumberingAfterBreak="0">
    <w:nsid w:val="4F49659F"/>
    <w:multiLevelType w:val="hybridMultilevel"/>
    <w:tmpl w:val="9458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F507F80"/>
    <w:multiLevelType w:val="hybridMultilevel"/>
    <w:tmpl w:val="2B86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F611116"/>
    <w:multiLevelType w:val="hybridMultilevel"/>
    <w:tmpl w:val="5344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FD42C4D"/>
    <w:multiLevelType w:val="hybridMultilevel"/>
    <w:tmpl w:val="8D4E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FD611C6"/>
    <w:multiLevelType w:val="hybridMultilevel"/>
    <w:tmpl w:val="DC60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13F23A0"/>
    <w:multiLevelType w:val="hybridMultilevel"/>
    <w:tmpl w:val="CD8033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2" w15:restartNumberingAfterBreak="0">
    <w:nsid w:val="519637BC"/>
    <w:multiLevelType w:val="hybridMultilevel"/>
    <w:tmpl w:val="E458B380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3" w15:restartNumberingAfterBreak="0">
    <w:nsid w:val="51A025B5"/>
    <w:multiLevelType w:val="hybridMultilevel"/>
    <w:tmpl w:val="325E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E5982">
      <w:start w:val="1"/>
      <w:numFmt w:val="bullet"/>
      <w:pStyle w:val="CMMITable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23340D2"/>
    <w:multiLevelType w:val="hybridMultilevel"/>
    <w:tmpl w:val="0F06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290254E"/>
    <w:multiLevelType w:val="hybridMultilevel"/>
    <w:tmpl w:val="D500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29D099C"/>
    <w:multiLevelType w:val="hybridMultilevel"/>
    <w:tmpl w:val="CDB4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3A9322F"/>
    <w:multiLevelType w:val="hybridMultilevel"/>
    <w:tmpl w:val="ADE4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41B4BB5"/>
    <w:multiLevelType w:val="hybridMultilevel"/>
    <w:tmpl w:val="ED8C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420260B"/>
    <w:multiLevelType w:val="hybridMultilevel"/>
    <w:tmpl w:val="5952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487008C"/>
    <w:multiLevelType w:val="hybridMultilevel"/>
    <w:tmpl w:val="703081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1" w15:restartNumberingAfterBreak="0">
    <w:nsid w:val="54F04E06"/>
    <w:multiLevelType w:val="hybridMultilevel"/>
    <w:tmpl w:val="FC0A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57E7DA9"/>
    <w:multiLevelType w:val="hybridMultilevel"/>
    <w:tmpl w:val="18D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6204769"/>
    <w:multiLevelType w:val="hybridMultilevel"/>
    <w:tmpl w:val="86EECE52"/>
    <w:lvl w:ilvl="0" w:tplc="04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34" w15:restartNumberingAfterBreak="0">
    <w:nsid w:val="567876D5"/>
    <w:multiLevelType w:val="hybridMultilevel"/>
    <w:tmpl w:val="127090A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5" w15:restartNumberingAfterBreak="0">
    <w:nsid w:val="56943C1C"/>
    <w:multiLevelType w:val="hybridMultilevel"/>
    <w:tmpl w:val="82A8EE02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236" w15:restartNumberingAfterBreak="0">
    <w:nsid w:val="570806AF"/>
    <w:multiLevelType w:val="hybridMultilevel"/>
    <w:tmpl w:val="3104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5787226F"/>
    <w:multiLevelType w:val="hybridMultilevel"/>
    <w:tmpl w:val="7306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57E40068"/>
    <w:multiLevelType w:val="hybridMultilevel"/>
    <w:tmpl w:val="688EA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9" w15:restartNumberingAfterBreak="0">
    <w:nsid w:val="58091204"/>
    <w:multiLevelType w:val="hybridMultilevel"/>
    <w:tmpl w:val="ADCE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8520505"/>
    <w:multiLevelType w:val="hybridMultilevel"/>
    <w:tmpl w:val="65E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8D24A2C"/>
    <w:multiLevelType w:val="hybridMultilevel"/>
    <w:tmpl w:val="9E0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92238CC"/>
    <w:multiLevelType w:val="hybridMultilevel"/>
    <w:tmpl w:val="457C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97C2976"/>
    <w:multiLevelType w:val="hybridMultilevel"/>
    <w:tmpl w:val="7762806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44" w15:restartNumberingAfterBreak="0">
    <w:nsid w:val="5B1F0688"/>
    <w:multiLevelType w:val="hybridMultilevel"/>
    <w:tmpl w:val="94DE8B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5" w15:restartNumberingAfterBreak="0">
    <w:nsid w:val="5B272B11"/>
    <w:multiLevelType w:val="hybridMultilevel"/>
    <w:tmpl w:val="C856FD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6" w15:restartNumberingAfterBreak="0">
    <w:nsid w:val="5C045998"/>
    <w:multiLevelType w:val="hybridMultilevel"/>
    <w:tmpl w:val="EC645DAA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7" w15:restartNumberingAfterBreak="0">
    <w:nsid w:val="5C365066"/>
    <w:multiLevelType w:val="hybridMultilevel"/>
    <w:tmpl w:val="93C6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C840E59"/>
    <w:multiLevelType w:val="hybridMultilevel"/>
    <w:tmpl w:val="3AE6E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9" w15:restartNumberingAfterBreak="0">
    <w:nsid w:val="5C8B04E3"/>
    <w:multiLevelType w:val="hybridMultilevel"/>
    <w:tmpl w:val="3300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C9513B7"/>
    <w:multiLevelType w:val="hybridMultilevel"/>
    <w:tmpl w:val="E9A6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D426682"/>
    <w:multiLevelType w:val="hybridMultilevel"/>
    <w:tmpl w:val="A3242924"/>
    <w:lvl w:ilvl="0" w:tplc="89446C08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2" w15:restartNumberingAfterBreak="0">
    <w:nsid w:val="5D722C7E"/>
    <w:multiLevelType w:val="hybridMultilevel"/>
    <w:tmpl w:val="3578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DF129B0"/>
    <w:multiLevelType w:val="hybridMultilevel"/>
    <w:tmpl w:val="8E105DF8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4" w15:restartNumberingAfterBreak="0">
    <w:nsid w:val="5F1F720F"/>
    <w:multiLevelType w:val="hybridMultilevel"/>
    <w:tmpl w:val="D15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F33726E"/>
    <w:multiLevelType w:val="hybridMultilevel"/>
    <w:tmpl w:val="82FA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F55177C"/>
    <w:multiLevelType w:val="hybridMultilevel"/>
    <w:tmpl w:val="42E2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F562ACE"/>
    <w:multiLevelType w:val="hybridMultilevel"/>
    <w:tmpl w:val="BC30FA3C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8" w15:restartNumberingAfterBreak="0">
    <w:nsid w:val="5FE36444"/>
    <w:multiLevelType w:val="hybridMultilevel"/>
    <w:tmpl w:val="A076500C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9" w15:restartNumberingAfterBreak="0">
    <w:nsid w:val="60D46290"/>
    <w:multiLevelType w:val="hybridMultilevel"/>
    <w:tmpl w:val="D80AA73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60" w15:restartNumberingAfterBreak="0">
    <w:nsid w:val="61A24FF2"/>
    <w:multiLevelType w:val="hybridMultilevel"/>
    <w:tmpl w:val="5CA8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2262062"/>
    <w:multiLevelType w:val="hybridMultilevel"/>
    <w:tmpl w:val="F644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31B5CDE"/>
    <w:multiLevelType w:val="hybridMultilevel"/>
    <w:tmpl w:val="DB18E6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3" w15:restartNumberingAfterBreak="0">
    <w:nsid w:val="63661E3C"/>
    <w:multiLevelType w:val="hybridMultilevel"/>
    <w:tmpl w:val="29B2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5CD4810"/>
    <w:multiLevelType w:val="hybridMultilevel"/>
    <w:tmpl w:val="A25AF3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5" w15:restartNumberingAfterBreak="0">
    <w:nsid w:val="65DA32FB"/>
    <w:multiLevelType w:val="hybridMultilevel"/>
    <w:tmpl w:val="F46E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6093082"/>
    <w:multiLevelType w:val="hybridMultilevel"/>
    <w:tmpl w:val="477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69A602C"/>
    <w:multiLevelType w:val="hybridMultilevel"/>
    <w:tmpl w:val="9C8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6D1297F"/>
    <w:multiLevelType w:val="hybridMultilevel"/>
    <w:tmpl w:val="3F9470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9" w15:restartNumberingAfterBreak="0">
    <w:nsid w:val="66D712DC"/>
    <w:multiLevelType w:val="hybridMultilevel"/>
    <w:tmpl w:val="5014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7FC0E68"/>
    <w:multiLevelType w:val="hybridMultilevel"/>
    <w:tmpl w:val="D058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89C0505"/>
    <w:multiLevelType w:val="hybridMultilevel"/>
    <w:tmpl w:val="96E8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8BF3CFC"/>
    <w:multiLevelType w:val="hybridMultilevel"/>
    <w:tmpl w:val="387A10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3" w15:restartNumberingAfterBreak="0">
    <w:nsid w:val="6929256C"/>
    <w:multiLevelType w:val="hybridMultilevel"/>
    <w:tmpl w:val="8DCA0F8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74" w15:restartNumberingAfterBreak="0">
    <w:nsid w:val="69390621"/>
    <w:multiLevelType w:val="hybridMultilevel"/>
    <w:tmpl w:val="8DD4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A271D81"/>
    <w:multiLevelType w:val="hybridMultilevel"/>
    <w:tmpl w:val="13BE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A2C76D3"/>
    <w:multiLevelType w:val="hybridMultilevel"/>
    <w:tmpl w:val="E618E47A"/>
    <w:lvl w:ilvl="0" w:tplc="D4404BC0">
      <w:numFmt w:val="bullet"/>
      <w:lvlText w:val="•"/>
      <w:lvlJc w:val="left"/>
      <w:pPr>
        <w:ind w:left="9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7" w15:restartNumberingAfterBreak="0">
    <w:nsid w:val="6B197AC8"/>
    <w:multiLevelType w:val="hybridMultilevel"/>
    <w:tmpl w:val="3D06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B1B449D"/>
    <w:multiLevelType w:val="hybridMultilevel"/>
    <w:tmpl w:val="A27A9C1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6B212F23"/>
    <w:multiLevelType w:val="hybridMultilevel"/>
    <w:tmpl w:val="F6B4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6BB84785"/>
    <w:multiLevelType w:val="hybridMultilevel"/>
    <w:tmpl w:val="F4F4FD5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81" w15:restartNumberingAfterBreak="0">
    <w:nsid w:val="6BF3235C"/>
    <w:multiLevelType w:val="hybridMultilevel"/>
    <w:tmpl w:val="84B8F2E2"/>
    <w:lvl w:ilvl="0" w:tplc="804A1D0C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44"/>
        </w:tabs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64"/>
        </w:tabs>
        <w:ind w:left="8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84"/>
        </w:tabs>
        <w:ind w:left="8784" w:hanging="360"/>
      </w:pPr>
      <w:rPr>
        <w:rFonts w:ascii="Wingdings" w:hAnsi="Wingdings" w:hint="default"/>
      </w:rPr>
    </w:lvl>
  </w:abstractNum>
  <w:abstractNum w:abstractNumId="282" w15:restartNumberingAfterBreak="0">
    <w:nsid w:val="6BF90B63"/>
    <w:multiLevelType w:val="hybridMultilevel"/>
    <w:tmpl w:val="A91E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6C303CC9"/>
    <w:multiLevelType w:val="hybridMultilevel"/>
    <w:tmpl w:val="3FBA11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4" w15:restartNumberingAfterBreak="0">
    <w:nsid w:val="6C7B0905"/>
    <w:multiLevelType w:val="hybridMultilevel"/>
    <w:tmpl w:val="6EC63F60"/>
    <w:lvl w:ilvl="0" w:tplc="CD945E36">
      <w:start w:val="1"/>
      <w:numFmt w:val="bullet"/>
      <w:pStyle w:val="CMMIList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85" w15:restartNumberingAfterBreak="0">
    <w:nsid w:val="6C7B705E"/>
    <w:multiLevelType w:val="hybridMultilevel"/>
    <w:tmpl w:val="1AD2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D563FFE"/>
    <w:multiLevelType w:val="hybridMultilevel"/>
    <w:tmpl w:val="877C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DC1463A"/>
    <w:multiLevelType w:val="hybridMultilevel"/>
    <w:tmpl w:val="DA8CA6B6"/>
    <w:lvl w:ilvl="0" w:tplc="04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1" w:tplc="04090017">
      <w:start w:val="1"/>
      <w:numFmt w:val="lowerLetter"/>
      <w:lvlText w:val="%2)"/>
      <w:lvlJc w:val="left"/>
      <w:pPr>
        <w:ind w:left="18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88" w15:restartNumberingAfterBreak="0">
    <w:nsid w:val="6DDB47BF"/>
    <w:multiLevelType w:val="hybridMultilevel"/>
    <w:tmpl w:val="7CBA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DF63EA7"/>
    <w:multiLevelType w:val="hybridMultilevel"/>
    <w:tmpl w:val="8044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E30712F"/>
    <w:multiLevelType w:val="hybridMultilevel"/>
    <w:tmpl w:val="BC801082"/>
    <w:lvl w:ilvl="0" w:tplc="6AE43288">
      <w:start w:val="2"/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E4D43DB"/>
    <w:multiLevelType w:val="hybridMultilevel"/>
    <w:tmpl w:val="D7BE44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2" w15:restartNumberingAfterBreak="0">
    <w:nsid w:val="6E93429B"/>
    <w:multiLevelType w:val="hybridMultilevel"/>
    <w:tmpl w:val="E1F4DAD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93" w15:restartNumberingAfterBreak="0">
    <w:nsid w:val="6EA15896"/>
    <w:multiLevelType w:val="hybridMultilevel"/>
    <w:tmpl w:val="56AC7216"/>
    <w:lvl w:ilvl="0" w:tplc="0409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94" w15:restartNumberingAfterBreak="0">
    <w:nsid w:val="70147E91"/>
    <w:multiLevelType w:val="hybridMultilevel"/>
    <w:tmpl w:val="4BF67980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295" w15:restartNumberingAfterBreak="0">
    <w:nsid w:val="70DE32AE"/>
    <w:multiLevelType w:val="hybridMultilevel"/>
    <w:tmpl w:val="DDF4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1DD7590"/>
    <w:multiLevelType w:val="hybridMultilevel"/>
    <w:tmpl w:val="3B72E6B2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7" w15:restartNumberingAfterBreak="0">
    <w:nsid w:val="71FB03D4"/>
    <w:multiLevelType w:val="hybridMultilevel"/>
    <w:tmpl w:val="EC0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2045EF1"/>
    <w:multiLevelType w:val="hybridMultilevel"/>
    <w:tmpl w:val="3D58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72916264"/>
    <w:multiLevelType w:val="hybridMultilevel"/>
    <w:tmpl w:val="C3E0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74250068"/>
    <w:multiLevelType w:val="hybridMultilevel"/>
    <w:tmpl w:val="9946A2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1" w15:restartNumberingAfterBreak="0">
    <w:nsid w:val="743D158B"/>
    <w:multiLevelType w:val="hybridMultilevel"/>
    <w:tmpl w:val="6184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4AA6D1B"/>
    <w:multiLevelType w:val="hybridMultilevel"/>
    <w:tmpl w:val="CAB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4DF6343"/>
    <w:multiLevelType w:val="hybridMultilevel"/>
    <w:tmpl w:val="963C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758F466D"/>
    <w:multiLevelType w:val="hybridMultilevel"/>
    <w:tmpl w:val="27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5EE7953"/>
    <w:multiLevelType w:val="hybridMultilevel"/>
    <w:tmpl w:val="60D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 w15:restartNumberingAfterBreak="0">
    <w:nsid w:val="764D424E"/>
    <w:multiLevelType w:val="hybridMultilevel"/>
    <w:tmpl w:val="EE3ABD3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07" w15:restartNumberingAfterBreak="0">
    <w:nsid w:val="768F2E06"/>
    <w:multiLevelType w:val="hybridMultilevel"/>
    <w:tmpl w:val="A9A6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76E4698E"/>
    <w:multiLevelType w:val="hybridMultilevel"/>
    <w:tmpl w:val="5700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77832A3D"/>
    <w:multiLevelType w:val="hybridMultilevel"/>
    <w:tmpl w:val="3C584E4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77D16F29"/>
    <w:multiLevelType w:val="hybridMultilevel"/>
    <w:tmpl w:val="9E88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787E4E69"/>
    <w:multiLevelType w:val="hybridMultilevel"/>
    <w:tmpl w:val="5A40D8DA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79AF088B"/>
    <w:multiLevelType w:val="hybridMultilevel"/>
    <w:tmpl w:val="E5A6C6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3" w15:restartNumberingAfterBreak="0">
    <w:nsid w:val="7A1D7468"/>
    <w:multiLevelType w:val="hybridMultilevel"/>
    <w:tmpl w:val="351E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7B682004"/>
    <w:multiLevelType w:val="hybridMultilevel"/>
    <w:tmpl w:val="EA44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7C621A26"/>
    <w:multiLevelType w:val="hybridMultilevel"/>
    <w:tmpl w:val="C76E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CB917E8"/>
    <w:multiLevelType w:val="hybridMultilevel"/>
    <w:tmpl w:val="CA440FF4"/>
    <w:lvl w:ilvl="0" w:tplc="768EA6E6">
      <w:start w:val="1"/>
      <w:numFmt w:val="bullet"/>
      <w:pStyle w:val="CMMIList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EE364CC0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7" w15:restartNumberingAfterBreak="0">
    <w:nsid w:val="7D5E5DE0"/>
    <w:multiLevelType w:val="hybridMultilevel"/>
    <w:tmpl w:val="66EA818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18" w15:restartNumberingAfterBreak="0">
    <w:nsid w:val="7DD76488"/>
    <w:multiLevelType w:val="hybridMultilevel"/>
    <w:tmpl w:val="1FCE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7DDA75D9"/>
    <w:multiLevelType w:val="hybridMultilevel"/>
    <w:tmpl w:val="745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7E1D750E"/>
    <w:multiLevelType w:val="hybridMultilevel"/>
    <w:tmpl w:val="B0C8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7E781C1B"/>
    <w:multiLevelType w:val="hybridMultilevel"/>
    <w:tmpl w:val="F9642112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22" w15:restartNumberingAfterBreak="0">
    <w:nsid w:val="7F1114B5"/>
    <w:multiLevelType w:val="hybridMultilevel"/>
    <w:tmpl w:val="5604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7F4D02A1"/>
    <w:multiLevelType w:val="hybridMultilevel"/>
    <w:tmpl w:val="2C58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7FF06048"/>
    <w:multiLevelType w:val="hybridMultilevel"/>
    <w:tmpl w:val="E198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316"/>
  </w:num>
  <w:num w:numId="11">
    <w:abstractNumId w:val="211"/>
  </w:num>
  <w:num w:numId="12">
    <w:abstractNumId w:val="223"/>
  </w:num>
  <w:num w:numId="13">
    <w:abstractNumId w:val="159"/>
  </w:num>
  <w:num w:numId="14">
    <w:abstractNumId w:val="224"/>
  </w:num>
  <w:num w:numId="15">
    <w:abstractNumId w:val="225"/>
  </w:num>
  <w:num w:numId="16">
    <w:abstractNumId w:val="263"/>
  </w:num>
  <w:num w:numId="17">
    <w:abstractNumId w:val="103"/>
  </w:num>
  <w:num w:numId="18">
    <w:abstractNumId w:val="138"/>
  </w:num>
  <w:num w:numId="19">
    <w:abstractNumId w:val="50"/>
  </w:num>
  <w:num w:numId="20">
    <w:abstractNumId w:val="213"/>
  </w:num>
  <w:num w:numId="21">
    <w:abstractNumId w:val="234"/>
  </w:num>
  <w:num w:numId="22">
    <w:abstractNumId w:val="46"/>
  </w:num>
  <w:num w:numId="23">
    <w:abstractNumId w:val="165"/>
  </w:num>
  <w:num w:numId="24">
    <w:abstractNumId w:val="306"/>
  </w:num>
  <w:num w:numId="25">
    <w:abstractNumId w:val="84"/>
  </w:num>
  <w:num w:numId="26">
    <w:abstractNumId w:val="273"/>
  </w:num>
  <w:num w:numId="27">
    <w:abstractNumId w:val="186"/>
  </w:num>
  <w:num w:numId="28">
    <w:abstractNumId w:val="95"/>
  </w:num>
  <w:num w:numId="29">
    <w:abstractNumId w:val="293"/>
  </w:num>
  <w:num w:numId="30">
    <w:abstractNumId w:val="250"/>
  </w:num>
  <w:num w:numId="31">
    <w:abstractNumId w:val="73"/>
  </w:num>
  <w:num w:numId="32">
    <w:abstractNumId w:val="64"/>
  </w:num>
  <w:num w:numId="33">
    <w:abstractNumId w:val="323"/>
  </w:num>
  <w:num w:numId="34">
    <w:abstractNumId w:val="320"/>
  </w:num>
  <w:num w:numId="35">
    <w:abstractNumId w:val="69"/>
  </w:num>
  <w:num w:numId="36">
    <w:abstractNumId w:val="189"/>
  </w:num>
  <w:num w:numId="37">
    <w:abstractNumId w:val="68"/>
  </w:num>
  <w:num w:numId="38">
    <w:abstractNumId w:val="164"/>
  </w:num>
  <w:num w:numId="39">
    <w:abstractNumId w:val="314"/>
  </w:num>
  <w:num w:numId="40">
    <w:abstractNumId w:val="23"/>
  </w:num>
  <w:num w:numId="41">
    <w:abstractNumId w:val="137"/>
  </w:num>
  <w:num w:numId="42">
    <w:abstractNumId w:val="200"/>
  </w:num>
  <w:num w:numId="43">
    <w:abstractNumId w:val="33"/>
  </w:num>
  <w:num w:numId="44">
    <w:abstractNumId w:val="161"/>
  </w:num>
  <w:num w:numId="45">
    <w:abstractNumId w:val="254"/>
  </w:num>
  <w:num w:numId="46">
    <w:abstractNumId w:val="203"/>
  </w:num>
  <w:num w:numId="47">
    <w:abstractNumId w:val="140"/>
  </w:num>
  <w:num w:numId="48">
    <w:abstractNumId w:val="146"/>
  </w:num>
  <w:num w:numId="49">
    <w:abstractNumId w:val="300"/>
  </w:num>
  <w:num w:numId="50">
    <w:abstractNumId w:val="139"/>
  </w:num>
  <w:num w:numId="51">
    <w:abstractNumId w:val="162"/>
  </w:num>
  <w:num w:numId="52">
    <w:abstractNumId w:val="207"/>
  </w:num>
  <w:num w:numId="53">
    <w:abstractNumId w:val="86"/>
  </w:num>
  <w:num w:numId="54">
    <w:abstractNumId w:val="230"/>
  </w:num>
  <w:num w:numId="55">
    <w:abstractNumId w:val="166"/>
  </w:num>
  <w:num w:numId="56">
    <w:abstractNumId w:val="271"/>
  </w:num>
  <w:num w:numId="57">
    <w:abstractNumId w:val="58"/>
  </w:num>
  <w:num w:numId="58">
    <w:abstractNumId w:val="269"/>
  </w:num>
  <w:num w:numId="59">
    <w:abstractNumId w:val="191"/>
  </w:num>
  <w:num w:numId="60">
    <w:abstractNumId w:val="117"/>
  </w:num>
  <w:num w:numId="61">
    <w:abstractNumId w:val="266"/>
  </w:num>
  <w:num w:numId="62">
    <w:abstractNumId w:val="199"/>
  </w:num>
  <w:num w:numId="63">
    <w:abstractNumId w:val="41"/>
  </w:num>
  <w:num w:numId="64">
    <w:abstractNumId w:val="121"/>
  </w:num>
  <w:num w:numId="65">
    <w:abstractNumId w:val="66"/>
  </w:num>
  <w:num w:numId="66">
    <w:abstractNumId w:val="281"/>
  </w:num>
  <w:num w:numId="67">
    <w:abstractNumId w:val="72"/>
  </w:num>
  <w:num w:numId="68">
    <w:abstractNumId w:val="53"/>
  </w:num>
  <w:num w:numId="69">
    <w:abstractNumId w:val="39"/>
  </w:num>
  <w:num w:numId="70">
    <w:abstractNumId w:val="147"/>
  </w:num>
  <w:num w:numId="71">
    <w:abstractNumId w:val="257"/>
  </w:num>
  <w:num w:numId="72">
    <w:abstractNumId w:val="222"/>
  </w:num>
  <w:num w:numId="73">
    <w:abstractNumId w:val="258"/>
  </w:num>
  <w:num w:numId="74">
    <w:abstractNumId w:val="134"/>
  </w:num>
  <w:num w:numId="75">
    <w:abstractNumId w:val="148"/>
  </w:num>
  <w:num w:numId="76">
    <w:abstractNumId w:val="76"/>
  </w:num>
  <w:num w:numId="77">
    <w:abstractNumId w:val="135"/>
  </w:num>
  <w:num w:numId="78">
    <w:abstractNumId w:val="124"/>
  </w:num>
  <w:num w:numId="79">
    <w:abstractNumId w:val="108"/>
  </w:num>
  <w:num w:numId="80">
    <w:abstractNumId w:val="272"/>
  </w:num>
  <w:num w:numId="81">
    <w:abstractNumId w:val="173"/>
  </w:num>
  <w:num w:numId="82">
    <w:abstractNumId w:val="87"/>
  </w:num>
  <w:num w:numId="83">
    <w:abstractNumId w:val="133"/>
  </w:num>
  <w:num w:numId="84">
    <w:abstractNumId w:val="83"/>
  </w:num>
  <w:num w:numId="85">
    <w:abstractNumId w:val="167"/>
  </w:num>
  <w:num w:numId="86">
    <w:abstractNumId w:val="130"/>
  </w:num>
  <w:num w:numId="87">
    <w:abstractNumId w:val="54"/>
  </w:num>
  <w:num w:numId="88">
    <w:abstractNumId w:val="45"/>
  </w:num>
  <w:num w:numId="89">
    <w:abstractNumId w:val="296"/>
  </w:num>
  <w:num w:numId="90">
    <w:abstractNumId w:val="114"/>
  </w:num>
  <w:num w:numId="91">
    <w:abstractNumId w:val="208"/>
  </w:num>
  <w:num w:numId="92">
    <w:abstractNumId w:val="246"/>
  </w:num>
  <w:num w:numId="93">
    <w:abstractNumId w:val="253"/>
  </w:num>
  <w:num w:numId="94">
    <w:abstractNumId w:val="79"/>
  </w:num>
  <w:num w:numId="95">
    <w:abstractNumId w:val="290"/>
  </w:num>
  <w:num w:numId="96">
    <w:abstractNumId w:val="55"/>
  </w:num>
  <w:num w:numId="97">
    <w:abstractNumId w:val="228"/>
  </w:num>
  <w:num w:numId="98">
    <w:abstractNumId w:val="36"/>
  </w:num>
  <w:num w:numId="99">
    <w:abstractNumId w:val="88"/>
  </w:num>
  <w:num w:numId="100">
    <w:abstractNumId w:val="216"/>
  </w:num>
  <w:num w:numId="101">
    <w:abstractNumId w:val="35"/>
  </w:num>
  <w:num w:numId="102">
    <w:abstractNumId w:val="101"/>
  </w:num>
  <w:num w:numId="103">
    <w:abstractNumId w:val="242"/>
  </w:num>
  <w:num w:numId="104">
    <w:abstractNumId w:val="226"/>
  </w:num>
  <w:num w:numId="105">
    <w:abstractNumId w:val="227"/>
  </w:num>
  <w:num w:numId="106">
    <w:abstractNumId w:val="309"/>
  </w:num>
  <w:num w:numId="107">
    <w:abstractNumId w:val="311"/>
  </w:num>
  <w:num w:numId="108">
    <w:abstractNumId w:val="175"/>
  </w:num>
  <w:num w:numId="109">
    <w:abstractNumId w:val="215"/>
  </w:num>
  <w:num w:numId="110">
    <w:abstractNumId w:val="317"/>
  </w:num>
  <w:num w:numId="111">
    <w:abstractNumId w:val="11"/>
  </w:num>
  <w:num w:numId="112">
    <w:abstractNumId w:val="188"/>
  </w:num>
  <w:num w:numId="113">
    <w:abstractNumId w:val="16"/>
  </w:num>
  <w:num w:numId="114">
    <w:abstractNumId w:val="163"/>
  </w:num>
  <w:num w:numId="115">
    <w:abstractNumId w:val="261"/>
  </w:num>
  <w:num w:numId="116">
    <w:abstractNumId w:val="151"/>
  </w:num>
  <w:num w:numId="117">
    <w:abstractNumId w:val="291"/>
  </w:num>
  <w:num w:numId="118">
    <w:abstractNumId w:val="155"/>
  </w:num>
  <w:num w:numId="119">
    <w:abstractNumId w:val="143"/>
  </w:num>
  <w:num w:numId="120">
    <w:abstractNumId w:val="252"/>
  </w:num>
  <w:num w:numId="121">
    <w:abstractNumId w:val="274"/>
  </w:num>
  <w:num w:numId="122">
    <w:abstractNumId w:val="209"/>
  </w:num>
  <w:num w:numId="123">
    <w:abstractNumId w:val="185"/>
  </w:num>
  <w:num w:numId="124">
    <w:abstractNumId w:val="52"/>
  </w:num>
  <w:num w:numId="125">
    <w:abstractNumId w:val="38"/>
  </w:num>
  <w:num w:numId="126">
    <w:abstractNumId w:val="85"/>
  </w:num>
  <w:num w:numId="127">
    <w:abstractNumId w:val="239"/>
  </w:num>
  <w:num w:numId="128">
    <w:abstractNumId w:val="91"/>
  </w:num>
  <w:num w:numId="129">
    <w:abstractNumId w:val="205"/>
  </w:num>
  <w:num w:numId="130">
    <w:abstractNumId w:val="204"/>
  </w:num>
  <w:num w:numId="131">
    <w:abstractNumId w:val="169"/>
  </w:num>
  <w:num w:numId="132">
    <w:abstractNumId w:val="116"/>
  </w:num>
  <w:num w:numId="133">
    <w:abstractNumId w:val="251"/>
  </w:num>
  <w:num w:numId="134">
    <w:abstractNumId w:val="283"/>
  </w:num>
  <w:num w:numId="135">
    <w:abstractNumId w:val="80"/>
  </w:num>
  <w:num w:numId="136">
    <w:abstractNumId w:val="312"/>
  </w:num>
  <w:num w:numId="137">
    <w:abstractNumId w:val="105"/>
  </w:num>
  <w:num w:numId="138">
    <w:abstractNumId w:val="184"/>
  </w:num>
  <w:num w:numId="139">
    <w:abstractNumId w:val="29"/>
  </w:num>
  <w:num w:numId="140">
    <w:abstractNumId w:val="275"/>
  </w:num>
  <w:num w:numId="141">
    <w:abstractNumId w:val="270"/>
  </w:num>
  <w:num w:numId="142">
    <w:abstractNumId w:val="295"/>
  </w:num>
  <w:num w:numId="143">
    <w:abstractNumId w:val="268"/>
  </w:num>
  <w:num w:numId="144">
    <w:abstractNumId w:val="192"/>
  </w:num>
  <w:num w:numId="145">
    <w:abstractNumId w:val="280"/>
  </w:num>
  <w:num w:numId="146">
    <w:abstractNumId w:val="212"/>
  </w:num>
  <w:num w:numId="147">
    <w:abstractNumId w:val="129"/>
  </w:num>
  <w:num w:numId="148">
    <w:abstractNumId w:val="158"/>
  </w:num>
  <w:num w:numId="149">
    <w:abstractNumId w:val="174"/>
  </w:num>
  <w:num w:numId="150">
    <w:abstractNumId w:val="245"/>
  </w:num>
  <w:num w:numId="151">
    <w:abstractNumId w:val="171"/>
  </w:num>
  <w:num w:numId="152">
    <w:abstractNumId w:val="276"/>
  </w:num>
  <w:num w:numId="153">
    <w:abstractNumId w:val="90"/>
  </w:num>
  <w:num w:numId="154">
    <w:abstractNumId w:val="244"/>
  </w:num>
  <w:num w:numId="155">
    <w:abstractNumId w:val="112"/>
  </w:num>
  <w:num w:numId="156">
    <w:abstractNumId w:val="81"/>
  </w:num>
  <w:num w:numId="157">
    <w:abstractNumId w:val="31"/>
  </w:num>
  <w:num w:numId="158">
    <w:abstractNumId w:val="278"/>
  </w:num>
  <w:num w:numId="159">
    <w:abstractNumId w:val="195"/>
  </w:num>
  <w:num w:numId="160">
    <w:abstractNumId w:val="37"/>
  </w:num>
  <w:num w:numId="161">
    <w:abstractNumId w:val="18"/>
  </w:num>
  <w:num w:numId="162">
    <w:abstractNumId w:val="170"/>
  </w:num>
  <w:num w:numId="163">
    <w:abstractNumId w:val="142"/>
  </w:num>
  <w:num w:numId="164">
    <w:abstractNumId w:val="259"/>
  </w:num>
  <w:num w:numId="165">
    <w:abstractNumId w:val="22"/>
  </w:num>
  <w:num w:numId="166">
    <w:abstractNumId w:val="107"/>
  </w:num>
  <w:num w:numId="167">
    <w:abstractNumId w:val="178"/>
  </w:num>
  <w:num w:numId="168">
    <w:abstractNumId w:val="304"/>
  </w:num>
  <w:num w:numId="169">
    <w:abstractNumId w:val="180"/>
  </w:num>
  <w:num w:numId="170">
    <w:abstractNumId w:val="144"/>
  </w:num>
  <w:num w:numId="171">
    <w:abstractNumId w:val="59"/>
  </w:num>
  <w:num w:numId="172">
    <w:abstractNumId w:val="313"/>
  </w:num>
  <w:num w:numId="173">
    <w:abstractNumId w:val="319"/>
  </w:num>
  <w:num w:numId="174">
    <w:abstractNumId w:val="232"/>
  </w:num>
  <w:num w:numId="175">
    <w:abstractNumId w:val="241"/>
  </w:num>
  <w:num w:numId="176">
    <w:abstractNumId w:val="231"/>
  </w:num>
  <w:num w:numId="177">
    <w:abstractNumId w:val="94"/>
  </w:num>
  <w:num w:numId="178">
    <w:abstractNumId w:val="202"/>
  </w:num>
  <w:num w:numId="179">
    <w:abstractNumId w:val="262"/>
  </w:num>
  <w:num w:numId="180">
    <w:abstractNumId w:val="176"/>
  </w:num>
  <w:num w:numId="181">
    <w:abstractNumId w:val="197"/>
  </w:num>
  <w:num w:numId="182">
    <w:abstractNumId w:val="179"/>
  </w:num>
  <w:num w:numId="183">
    <w:abstractNumId w:val="48"/>
  </w:num>
  <w:num w:numId="184">
    <w:abstractNumId w:val="264"/>
  </w:num>
  <w:num w:numId="185">
    <w:abstractNumId w:val="56"/>
  </w:num>
  <w:num w:numId="186">
    <w:abstractNumId w:val="115"/>
  </w:num>
  <w:num w:numId="187">
    <w:abstractNumId w:val="284"/>
  </w:num>
  <w:num w:numId="188">
    <w:abstractNumId w:val="321"/>
  </w:num>
  <w:num w:numId="189">
    <w:abstractNumId w:val="310"/>
  </w:num>
  <w:num w:numId="190">
    <w:abstractNumId w:val="70"/>
  </w:num>
  <w:num w:numId="191">
    <w:abstractNumId w:val="106"/>
  </w:num>
  <w:num w:numId="192">
    <w:abstractNumId w:val="279"/>
  </w:num>
  <w:num w:numId="193">
    <w:abstractNumId w:val="145"/>
  </w:num>
  <w:num w:numId="194">
    <w:abstractNumId w:val="47"/>
  </w:num>
  <w:num w:numId="195">
    <w:abstractNumId w:val="297"/>
  </w:num>
  <w:num w:numId="196">
    <w:abstractNumId w:val="13"/>
  </w:num>
  <w:num w:numId="197">
    <w:abstractNumId w:val="217"/>
  </w:num>
  <w:num w:numId="198">
    <w:abstractNumId w:val="157"/>
  </w:num>
  <w:num w:numId="199">
    <w:abstractNumId w:val="221"/>
  </w:num>
  <w:num w:numId="200">
    <w:abstractNumId w:val="19"/>
  </w:num>
  <w:num w:numId="201">
    <w:abstractNumId w:val="156"/>
  </w:num>
  <w:num w:numId="202">
    <w:abstractNumId w:val="193"/>
  </w:num>
  <w:num w:numId="203">
    <w:abstractNumId w:val="62"/>
  </w:num>
  <w:num w:numId="204">
    <w:abstractNumId w:val="301"/>
  </w:num>
  <w:num w:numId="205">
    <w:abstractNumId w:val="182"/>
  </w:num>
  <w:num w:numId="206">
    <w:abstractNumId w:val="61"/>
  </w:num>
  <w:num w:numId="207">
    <w:abstractNumId w:val="49"/>
  </w:num>
  <w:num w:numId="208">
    <w:abstractNumId w:val="12"/>
  </w:num>
  <w:num w:numId="209">
    <w:abstractNumId w:val="324"/>
  </w:num>
  <w:num w:numId="210">
    <w:abstractNumId w:val="125"/>
  </w:num>
  <w:num w:numId="211">
    <w:abstractNumId w:val="289"/>
  </w:num>
  <w:num w:numId="212">
    <w:abstractNumId w:val="21"/>
  </w:num>
  <w:num w:numId="213">
    <w:abstractNumId w:val="44"/>
  </w:num>
  <w:num w:numId="214">
    <w:abstractNumId w:val="198"/>
  </w:num>
  <w:num w:numId="215">
    <w:abstractNumId w:val="113"/>
  </w:num>
  <w:num w:numId="216">
    <w:abstractNumId w:val="92"/>
  </w:num>
  <w:num w:numId="217">
    <w:abstractNumId w:val="131"/>
  </w:num>
  <w:num w:numId="218">
    <w:abstractNumId w:val="265"/>
  </w:num>
  <w:num w:numId="219">
    <w:abstractNumId w:val="40"/>
  </w:num>
  <w:num w:numId="220">
    <w:abstractNumId w:val="93"/>
  </w:num>
  <w:num w:numId="221">
    <w:abstractNumId w:val="20"/>
  </w:num>
  <w:num w:numId="222">
    <w:abstractNumId w:val="243"/>
  </w:num>
  <w:num w:numId="223">
    <w:abstractNumId w:val="43"/>
  </w:num>
  <w:num w:numId="224">
    <w:abstractNumId w:val="154"/>
  </w:num>
  <w:num w:numId="225">
    <w:abstractNumId w:val="123"/>
  </w:num>
  <w:num w:numId="226">
    <w:abstractNumId w:val="24"/>
  </w:num>
  <w:num w:numId="227">
    <w:abstractNumId w:val="97"/>
  </w:num>
  <w:num w:numId="228">
    <w:abstractNumId w:val="120"/>
  </w:num>
  <w:num w:numId="229">
    <w:abstractNumId w:val="315"/>
  </w:num>
  <w:num w:numId="230">
    <w:abstractNumId w:val="15"/>
  </w:num>
  <w:num w:numId="231">
    <w:abstractNumId w:val="71"/>
  </w:num>
  <w:num w:numId="232">
    <w:abstractNumId w:val="286"/>
  </w:num>
  <w:num w:numId="233">
    <w:abstractNumId w:val="82"/>
  </w:num>
  <w:num w:numId="234">
    <w:abstractNumId w:val="285"/>
  </w:num>
  <w:num w:numId="235">
    <w:abstractNumId w:val="181"/>
  </w:num>
  <w:num w:numId="236">
    <w:abstractNumId w:val="260"/>
  </w:num>
  <w:num w:numId="237">
    <w:abstractNumId w:val="150"/>
  </w:num>
  <w:num w:numId="238">
    <w:abstractNumId w:val="307"/>
  </w:num>
  <w:num w:numId="239">
    <w:abstractNumId w:val="183"/>
  </w:num>
  <w:num w:numId="240">
    <w:abstractNumId w:val="51"/>
  </w:num>
  <w:num w:numId="241">
    <w:abstractNumId w:val="111"/>
  </w:num>
  <w:num w:numId="242">
    <w:abstractNumId w:val="89"/>
  </w:num>
  <w:num w:numId="243">
    <w:abstractNumId w:val="255"/>
  </w:num>
  <w:num w:numId="244">
    <w:abstractNumId w:val="110"/>
  </w:num>
  <w:num w:numId="245">
    <w:abstractNumId w:val="57"/>
  </w:num>
  <w:num w:numId="246">
    <w:abstractNumId w:val="17"/>
  </w:num>
  <w:num w:numId="247">
    <w:abstractNumId w:val="75"/>
  </w:num>
  <w:num w:numId="248">
    <w:abstractNumId w:val="267"/>
  </w:num>
  <w:num w:numId="249">
    <w:abstractNumId w:val="32"/>
  </w:num>
  <w:num w:numId="250">
    <w:abstractNumId w:val="119"/>
  </w:num>
  <w:num w:numId="251">
    <w:abstractNumId w:val="302"/>
  </w:num>
  <w:num w:numId="252">
    <w:abstractNumId w:val="141"/>
  </w:num>
  <w:num w:numId="253">
    <w:abstractNumId w:val="235"/>
  </w:num>
  <w:num w:numId="254">
    <w:abstractNumId w:val="294"/>
  </w:num>
  <w:num w:numId="255">
    <w:abstractNumId w:val="109"/>
  </w:num>
  <w:num w:numId="256">
    <w:abstractNumId w:val="303"/>
  </w:num>
  <w:num w:numId="257">
    <w:abstractNumId w:val="318"/>
  </w:num>
  <w:num w:numId="258">
    <w:abstractNumId w:val="292"/>
  </w:num>
  <w:num w:numId="259">
    <w:abstractNumId w:val="238"/>
  </w:num>
  <w:num w:numId="260">
    <w:abstractNumId w:val="99"/>
  </w:num>
  <w:num w:numId="261">
    <w:abstractNumId w:val="248"/>
  </w:num>
  <w:num w:numId="262">
    <w:abstractNumId w:val="210"/>
  </w:num>
  <w:num w:numId="263">
    <w:abstractNumId w:val="236"/>
  </w:num>
  <w:num w:numId="264">
    <w:abstractNumId w:val="187"/>
  </w:num>
  <w:num w:numId="265">
    <w:abstractNumId w:val="122"/>
  </w:num>
  <w:num w:numId="266">
    <w:abstractNumId w:val="9"/>
  </w:num>
  <w:num w:numId="267">
    <w:abstractNumId w:val="152"/>
  </w:num>
  <w:num w:numId="268">
    <w:abstractNumId w:val="233"/>
  </w:num>
  <w:num w:numId="269">
    <w:abstractNumId w:val="287"/>
  </w:num>
  <w:num w:numId="270">
    <w:abstractNumId w:val="322"/>
  </w:num>
  <w:num w:numId="271">
    <w:abstractNumId w:val="63"/>
  </w:num>
  <w:num w:numId="272">
    <w:abstractNumId w:val="256"/>
  </w:num>
  <w:num w:numId="273">
    <w:abstractNumId w:val="194"/>
  </w:num>
  <w:num w:numId="274">
    <w:abstractNumId w:val="28"/>
  </w:num>
  <w:num w:numId="275">
    <w:abstractNumId w:val="100"/>
  </w:num>
  <w:num w:numId="276">
    <w:abstractNumId w:val="98"/>
  </w:num>
  <w:num w:numId="277">
    <w:abstractNumId w:val="74"/>
  </w:num>
  <w:num w:numId="278">
    <w:abstractNumId w:val="168"/>
  </w:num>
  <w:num w:numId="279">
    <w:abstractNumId w:val="96"/>
  </w:num>
  <w:num w:numId="280">
    <w:abstractNumId w:val="277"/>
  </w:num>
  <w:num w:numId="281">
    <w:abstractNumId w:val="30"/>
  </w:num>
  <w:num w:numId="282">
    <w:abstractNumId w:val="10"/>
  </w:num>
  <w:num w:numId="283">
    <w:abstractNumId w:val="218"/>
  </w:num>
  <w:num w:numId="284">
    <w:abstractNumId w:val="77"/>
  </w:num>
  <w:num w:numId="285">
    <w:abstractNumId w:val="26"/>
  </w:num>
  <w:num w:numId="286">
    <w:abstractNumId w:val="220"/>
  </w:num>
  <w:num w:numId="287">
    <w:abstractNumId w:val="282"/>
  </w:num>
  <w:num w:numId="288">
    <w:abstractNumId w:val="102"/>
  </w:num>
  <w:num w:numId="289">
    <w:abstractNumId w:val="237"/>
  </w:num>
  <w:num w:numId="290">
    <w:abstractNumId w:val="126"/>
  </w:num>
  <w:num w:numId="291">
    <w:abstractNumId w:val="240"/>
  </w:num>
  <w:num w:numId="292">
    <w:abstractNumId w:val="27"/>
  </w:num>
  <w:num w:numId="293">
    <w:abstractNumId w:val="308"/>
  </w:num>
  <w:num w:numId="294">
    <w:abstractNumId w:val="60"/>
  </w:num>
  <w:num w:numId="295">
    <w:abstractNumId w:val="299"/>
  </w:num>
  <w:num w:numId="296">
    <w:abstractNumId w:val="128"/>
  </w:num>
  <w:num w:numId="297">
    <w:abstractNumId w:val="229"/>
  </w:num>
  <w:num w:numId="298">
    <w:abstractNumId w:val="42"/>
  </w:num>
  <w:num w:numId="299">
    <w:abstractNumId w:val="14"/>
  </w:num>
  <w:num w:numId="300">
    <w:abstractNumId w:val="288"/>
  </w:num>
  <w:num w:numId="301">
    <w:abstractNumId w:val="65"/>
  </w:num>
  <w:num w:numId="302">
    <w:abstractNumId w:val="118"/>
  </w:num>
  <w:num w:numId="303">
    <w:abstractNumId w:val="78"/>
  </w:num>
  <w:num w:numId="304">
    <w:abstractNumId w:val="160"/>
  </w:num>
  <w:num w:numId="305">
    <w:abstractNumId w:val="219"/>
  </w:num>
  <w:num w:numId="306">
    <w:abstractNumId w:val="177"/>
  </w:num>
  <w:num w:numId="307">
    <w:abstractNumId w:val="190"/>
  </w:num>
  <w:num w:numId="308">
    <w:abstractNumId w:val="206"/>
  </w:num>
  <w:num w:numId="309">
    <w:abstractNumId w:val="25"/>
  </w:num>
  <w:num w:numId="310">
    <w:abstractNumId w:val="249"/>
  </w:num>
  <w:num w:numId="311">
    <w:abstractNumId w:val="201"/>
  </w:num>
  <w:num w:numId="312">
    <w:abstractNumId w:val="127"/>
  </w:num>
  <w:num w:numId="313">
    <w:abstractNumId w:val="247"/>
  </w:num>
  <w:num w:numId="314">
    <w:abstractNumId w:val="132"/>
  </w:num>
  <w:num w:numId="315">
    <w:abstractNumId w:val="67"/>
  </w:num>
  <w:num w:numId="316">
    <w:abstractNumId w:val="34"/>
  </w:num>
  <w:num w:numId="317">
    <w:abstractNumId w:val="298"/>
  </w:num>
  <w:num w:numId="318">
    <w:abstractNumId w:val="172"/>
  </w:num>
  <w:num w:numId="319">
    <w:abstractNumId w:val="136"/>
  </w:num>
  <w:num w:numId="320">
    <w:abstractNumId w:val="104"/>
  </w:num>
  <w:num w:numId="321">
    <w:abstractNumId w:val="214"/>
  </w:num>
  <w:num w:numId="322">
    <w:abstractNumId w:val="149"/>
  </w:num>
  <w:num w:numId="323">
    <w:abstractNumId w:val="316"/>
  </w:num>
  <w:num w:numId="324">
    <w:abstractNumId w:val="196"/>
  </w:num>
  <w:num w:numId="325">
    <w:abstractNumId w:val="305"/>
  </w:num>
  <w:num w:numId="326">
    <w:abstractNumId w:val="153"/>
  </w:num>
  <w:numIdMacAtCleanup w:val="3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ttachedTemplate r:id="rId1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MTO3MLEwNTc1MTRV0lEKTi0uzszPAykwsqgFAFxqhyctAAAA"/>
    <w:docVar w:name="dgnword-docGUID" w:val="{47BEB350-80C1-4CD9-B2E6-6AA22250D445}"/>
    <w:docVar w:name="dgnword-eventsink" w:val="289697728"/>
    <w:docVar w:name="dgnword-lastRevisionsView" w:val="0"/>
  </w:docVars>
  <w:rsids>
    <w:rsidRoot w:val="00BE5CB2"/>
    <w:rsid w:val="000014C4"/>
    <w:rsid w:val="00001C68"/>
    <w:rsid w:val="00003769"/>
    <w:rsid w:val="00003E93"/>
    <w:rsid w:val="000042EA"/>
    <w:rsid w:val="000047E0"/>
    <w:rsid w:val="0000497A"/>
    <w:rsid w:val="000051E5"/>
    <w:rsid w:val="00005513"/>
    <w:rsid w:val="00005E9F"/>
    <w:rsid w:val="00006BFB"/>
    <w:rsid w:val="0000735E"/>
    <w:rsid w:val="00007546"/>
    <w:rsid w:val="000077B0"/>
    <w:rsid w:val="00010680"/>
    <w:rsid w:val="00010886"/>
    <w:rsid w:val="00010F81"/>
    <w:rsid w:val="000110B3"/>
    <w:rsid w:val="0001167A"/>
    <w:rsid w:val="00011A04"/>
    <w:rsid w:val="000134B8"/>
    <w:rsid w:val="0001369D"/>
    <w:rsid w:val="00013A50"/>
    <w:rsid w:val="00014A8A"/>
    <w:rsid w:val="0001524B"/>
    <w:rsid w:val="00016573"/>
    <w:rsid w:val="00016590"/>
    <w:rsid w:val="00016DEB"/>
    <w:rsid w:val="00021F2D"/>
    <w:rsid w:val="00022B9F"/>
    <w:rsid w:val="00023D4A"/>
    <w:rsid w:val="0002424E"/>
    <w:rsid w:val="00024AD2"/>
    <w:rsid w:val="000308B9"/>
    <w:rsid w:val="00030B06"/>
    <w:rsid w:val="00030EB5"/>
    <w:rsid w:val="00030F1A"/>
    <w:rsid w:val="000311DF"/>
    <w:rsid w:val="0003156A"/>
    <w:rsid w:val="00031A5F"/>
    <w:rsid w:val="00031C02"/>
    <w:rsid w:val="00031D2E"/>
    <w:rsid w:val="00032D37"/>
    <w:rsid w:val="00035B4F"/>
    <w:rsid w:val="00037496"/>
    <w:rsid w:val="00037552"/>
    <w:rsid w:val="0003776F"/>
    <w:rsid w:val="00037CDA"/>
    <w:rsid w:val="00037F21"/>
    <w:rsid w:val="0004010D"/>
    <w:rsid w:val="000406EC"/>
    <w:rsid w:val="000412C1"/>
    <w:rsid w:val="0004202A"/>
    <w:rsid w:val="0004235A"/>
    <w:rsid w:val="000430C9"/>
    <w:rsid w:val="00043F4C"/>
    <w:rsid w:val="000448FF"/>
    <w:rsid w:val="00044E30"/>
    <w:rsid w:val="00045345"/>
    <w:rsid w:val="00045608"/>
    <w:rsid w:val="00047BC1"/>
    <w:rsid w:val="00047BF1"/>
    <w:rsid w:val="00047D45"/>
    <w:rsid w:val="00050A4D"/>
    <w:rsid w:val="00050FB7"/>
    <w:rsid w:val="00051B04"/>
    <w:rsid w:val="000529C1"/>
    <w:rsid w:val="00053060"/>
    <w:rsid w:val="0005344C"/>
    <w:rsid w:val="000535A2"/>
    <w:rsid w:val="00053EBF"/>
    <w:rsid w:val="00054BCB"/>
    <w:rsid w:val="00054E63"/>
    <w:rsid w:val="00054E9C"/>
    <w:rsid w:val="00056795"/>
    <w:rsid w:val="000576E4"/>
    <w:rsid w:val="00060866"/>
    <w:rsid w:val="00060A43"/>
    <w:rsid w:val="00061BA6"/>
    <w:rsid w:val="00061D3E"/>
    <w:rsid w:val="0006223E"/>
    <w:rsid w:val="00062916"/>
    <w:rsid w:val="00064FF9"/>
    <w:rsid w:val="000654AA"/>
    <w:rsid w:val="00065B02"/>
    <w:rsid w:val="000673F0"/>
    <w:rsid w:val="000678E5"/>
    <w:rsid w:val="00067B7C"/>
    <w:rsid w:val="000701B9"/>
    <w:rsid w:val="000701FF"/>
    <w:rsid w:val="0007056C"/>
    <w:rsid w:val="0007086B"/>
    <w:rsid w:val="00072DEF"/>
    <w:rsid w:val="000734C7"/>
    <w:rsid w:val="000738F5"/>
    <w:rsid w:val="0007395B"/>
    <w:rsid w:val="00073CFC"/>
    <w:rsid w:val="00073DF1"/>
    <w:rsid w:val="00076C26"/>
    <w:rsid w:val="00076E5F"/>
    <w:rsid w:val="000774F0"/>
    <w:rsid w:val="000778A0"/>
    <w:rsid w:val="00077B56"/>
    <w:rsid w:val="00080568"/>
    <w:rsid w:val="00080AF0"/>
    <w:rsid w:val="00080EC9"/>
    <w:rsid w:val="0008104F"/>
    <w:rsid w:val="00081CA2"/>
    <w:rsid w:val="000823BF"/>
    <w:rsid w:val="00083298"/>
    <w:rsid w:val="000832A4"/>
    <w:rsid w:val="0008491A"/>
    <w:rsid w:val="000855EA"/>
    <w:rsid w:val="000856AD"/>
    <w:rsid w:val="00086498"/>
    <w:rsid w:val="000865BA"/>
    <w:rsid w:val="000905F4"/>
    <w:rsid w:val="00090716"/>
    <w:rsid w:val="00090B60"/>
    <w:rsid w:val="00090D2C"/>
    <w:rsid w:val="000910E4"/>
    <w:rsid w:val="0009217B"/>
    <w:rsid w:val="00092D99"/>
    <w:rsid w:val="000930CC"/>
    <w:rsid w:val="00094552"/>
    <w:rsid w:val="0009507C"/>
    <w:rsid w:val="00095699"/>
    <w:rsid w:val="000966EE"/>
    <w:rsid w:val="0009758B"/>
    <w:rsid w:val="00097617"/>
    <w:rsid w:val="000A1A21"/>
    <w:rsid w:val="000A287A"/>
    <w:rsid w:val="000A34F7"/>
    <w:rsid w:val="000A36DE"/>
    <w:rsid w:val="000A3808"/>
    <w:rsid w:val="000A54B5"/>
    <w:rsid w:val="000A6064"/>
    <w:rsid w:val="000A6706"/>
    <w:rsid w:val="000A68E0"/>
    <w:rsid w:val="000B0821"/>
    <w:rsid w:val="000B0C0B"/>
    <w:rsid w:val="000B134B"/>
    <w:rsid w:val="000B171E"/>
    <w:rsid w:val="000B1A84"/>
    <w:rsid w:val="000B1C3D"/>
    <w:rsid w:val="000B2355"/>
    <w:rsid w:val="000B3973"/>
    <w:rsid w:val="000B4650"/>
    <w:rsid w:val="000B4930"/>
    <w:rsid w:val="000B4DAB"/>
    <w:rsid w:val="000B6A8F"/>
    <w:rsid w:val="000B6C5A"/>
    <w:rsid w:val="000B767E"/>
    <w:rsid w:val="000B7C07"/>
    <w:rsid w:val="000B7D17"/>
    <w:rsid w:val="000C09F0"/>
    <w:rsid w:val="000C18F4"/>
    <w:rsid w:val="000C2735"/>
    <w:rsid w:val="000C34A9"/>
    <w:rsid w:val="000C35B6"/>
    <w:rsid w:val="000C38BC"/>
    <w:rsid w:val="000C3F5D"/>
    <w:rsid w:val="000C641F"/>
    <w:rsid w:val="000C64D5"/>
    <w:rsid w:val="000C78C2"/>
    <w:rsid w:val="000C7D7A"/>
    <w:rsid w:val="000D0A8D"/>
    <w:rsid w:val="000D4808"/>
    <w:rsid w:val="000D554E"/>
    <w:rsid w:val="000D5E2F"/>
    <w:rsid w:val="000D66B6"/>
    <w:rsid w:val="000D685D"/>
    <w:rsid w:val="000D69E1"/>
    <w:rsid w:val="000D6A3D"/>
    <w:rsid w:val="000D6B8C"/>
    <w:rsid w:val="000D6DDA"/>
    <w:rsid w:val="000D6E53"/>
    <w:rsid w:val="000D769D"/>
    <w:rsid w:val="000D7873"/>
    <w:rsid w:val="000E031D"/>
    <w:rsid w:val="000E15A9"/>
    <w:rsid w:val="000E17BC"/>
    <w:rsid w:val="000E20B8"/>
    <w:rsid w:val="000E29EC"/>
    <w:rsid w:val="000E3236"/>
    <w:rsid w:val="000E3604"/>
    <w:rsid w:val="000E4C7E"/>
    <w:rsid w:val="000E508C"/>
    <w:rsid w:val="000E65B1"/>
    <w:rsid w:val="000E7B91"/>
    <w:rsid w:val="000F0D87"/>
    <w:rsid w:val="000F0E05"/>
    <w:rsid w:val="000F0E1D"/>
    <w:rsid w:val="000F14EE"/>
    <w:rsid w:val="000F16DB"/>
    <w:rsid w:val="000F23D9"/>
    <w:rsid w:val="000F25C0"/>
    <w:rsid w:val="000F27BF"/>
    <w:rsid w:val="000F280D"/>
    <w:rsid w:val="000F4177"/>
    <w:rsid w:val="000F4477"/>
    <w:rsid w:val="000F488F"/>
    <w:rsid w:val="000F4EE3"/>
    <w:rsid w:val="000F5347"/>
    <w:rsid w:val="000F6B69"/>
    <w:rsid w:val="000F73BB"/>
    <w:rsid w:val="000F7800"/>
    <w:rsid w:val="00100B48"/>
    <w:rsid w:val="0010199F"/>
    <w:rsid w:val="00101C3B"/>
    <w:rsid w:val="00104BB6"/>
    <w:rsid w:val="001055BA"/>
    <w:rsid w:val="00105C6F"/>
    <w:rsid w:val="0010727B"/>
    <w:rsid w:val="001109BE"/>
    <w:rsid w:val="00110DF7"/>
    <w:rsid w:val="00111DB8"/>
    <w:rsid w:val="0011371B"/>
    <w:rsid w:val="00113D88"/>
    <w:rsid w:val="00114C35"/>
    <w:rsid w:val="00117ACC"/>
    <w:rsid w:val="001217C7"/>
    <w:rsid w:val="00124243"/>
    <w:rsid w:val="00124C12"/>
    <w:rsid w:val="001260EB"/>
    <w:rsid w:val="0012646C"/>
    <w:rsid w:val="0013097B"/>
    <w:rsid w:val="00131CC9"/>
    <w:rsid w:val="001327B8"/>
    <w:rsid w:val="001330A7"/>
    <w:rsid w:val="001341BD"/>
    <w:rsid w:val="0013714C"/>
    <w:rsid w:val="00137CCB"/>
    <w:rsid w:val="00140843"/>
    <w:rsid w:val="00140BAE"/>
    <w:rsid w:val="00141816"/>
    <w:rsid w:val="00141E7D"/>
    <w:rsid w:val="001422F1"/>
    <w:rsid w:val="00142A68"/>
    <w:rsid w:val="00143399"/>
    <w:rsid w:val="0014339D"/>
    <w:rsid w:val="001438DF"/>
    <w:rsid w:val="00145672"/>
    <w:rsid w:val="00146614"/>
    <w:rsid w:val="00146D01"/>
    <w:rsid w:val="0014714F"/>
    <w:rsid w:val="00147C1E"/>
    <w:rsid w:val="00151D20"/>
    <w:rsid w:val="001537A0"/>
    <w:rsid w:val="00153858"/>
    <w:rsid w:val="001541FC"/>
    <w:rsid w:val="0015435D"/>
    <w:rsid w:val="00154428"/>
    <w:rsid w:val="00154D0F"/>
    <w:rsid w:val="00155250"/>
    <w:rsid w:val="001556E2"/>
    <w:rsid w:val="00156259"/>
    <w:rsid w:val="001575A8"/>
    <w:rsid w:val="00157849"/>
    <w:rsid w:val="001608AB"/>
    <w:rsid w:val="001608BD"/>
    <w:rsid w:val="00161291"/>
    <w:rsid w:val="00162FD6"/>
    <w:rsid w:val="0016317D"/>
    <w:rsid w:val="00164442"/>
    <w:rsid w:val="0016465E"/>
    <w:rsid w:val="001654BD"/>
    <w:rsid w:val="00165898"/>
    <w:rsid w:val="00165996"/>
    <w:rsid w:val="00167EEC"/>
    <w:rsid w:val="0017084C"/>
    <w:rsid w:val="00170C6E"/>
    <w:rsid w:val="0017159A"/>
    <w:rsid w:val="00173311"/>
    <w:rsid w:val="0017334C"/>
    <w:rsid w:val="00175DD3"/>
    <w:rsid w:val="0017743F"/>
    <w:rsid w:val="001803C0"/>
    <w:rsid w:val="001803DB"/>
    <w:rsid w:val="001805F4"/>
    <w:rsid w:val="001827A4"/>
    <w:rsid w:val="00182F29"/>
    <w:rsid w:val="00183E47"/>
    <w:rsid w:val="00185A2B"/>
    <w:rsid w:val="00190833"/>
    <w:rsid w:val="001908CF"/>
    <w:rsid w:val="00190C2F"/>
    <w:rsid w:val="00191979"/>
    <w:rsid w:val="00191B4D"/>
    <w:rsid w:val="00192C0F"/>
    <w:rsid w:val="001940C8"/>
    <w:rsid w:val="00194306"/>
    <w:rsid w:val="00195039"/>
    <w:rsid w:val="0019534C"/>
    <w:rsid w:val="001953B7"/>
    <w:rsid w:val="00195C21"/>
    <w:rsid w:val="00195F07"/>
    <w:rsid w:val="001978DA"/>
    <w:rsid w:val="001A2086"/>
    <w:rsid w:val="001A4DC9"/>
    <w:rsid w:val="001A5193"/>
    <w:rsid w:val="001A5556"/>
    <w:rsid w:val="001A5DC0"/>
    <w:rsid w:val="001A63CC"/>
    <w:rsid w:val="001A6EF4"/>
    <w:rsid w:val="001A789D"/>
    <w:rsid w:val="001A794E"/>
    <w:rsid w:val="001A7CAC"/>
    <w:rsid w:val="001B0B20"/>
    <w:rsid w:val="001B1684"/>
    <w:rsid w:val="001B1B9A"/>
    <w:rsid w:val="001B227B"/>
    <w:rsid w:val="001B3AD0"/>
    <w:rsid w:val="001B521F"/>
    <w:rsid w:val="001B5797"/>
    <w:rsid w:val="001B5C8C"/>
    <w:rsid w:val="001B6136"/>
    <w:rsid w:val="001B7903"/>
    <w:rsid w:val="001C0167"/>
    <w:rsid w:val="001C0772"/>
    <w:rsid w:val="001C0ACF"/>
    <w:rsid w:val="001C0DF5"/>
    <w:rsid w:val="001C1026"/>
    <w:rsid w:val="001C124D"/>
    <w:rsid w:val="001C2170"/>
    <w:rsid w:val="001C218A"/>
    <w:rsid w:val="001C26FE"/>
    <w:rsid w:val="001C4F64"/>
    <w:rsid w:val="001C580B"/>
    <w:rsid w:val="001C693A"/>
    <w:rsid w:val="001C6F9B"/>
    <w:rsid w:val="001C71A8"/>
    <w:rsid w:val="001C7EE1"/>
    <w:rsid w:val="001D2B20"/>
    <w:rsid w:val="001D427B"/>
    <w:rsid w:val="001D5DC7"/>
    <w:rsid w:val="001D622F"/>
    <w:rsid w:val="001D6FA4"/>
    <w:rsid w:val="001D708E"/>
    <w:rsid w:val="001D7157"/>
    <w:rsid w:val="001D7324"/>
    <w:rsid w:val="001D781B"/>
    <w:rsid w:val="001E0527"/>
    <w:rsid w:val="001E1294"/>
    <w:rsid w:val="001E1928"/>
    <w:rsid w:val="001E22E5"/>
    <w:rsid w:val="001E29A2"/>
    <w:rsid w:val="001E3C97"/>
    <w:rsid w:val="001E406B"/>
    <w:rsid w:val="001E721A"/>
    <w:rsid w:val="001F246A"/>
    <w:rsid w:val="001F2E2F"/>
    <w:rsid w:val="001F32A6"/>
    <w:rsid w:val="001F3A12"/>
    <w:rsid w:val="001F4C9E"/>
    <w:rsid w:val="001F6180"/>
    <w:rsid w:val="001F672D"/>
    <w:rsid w:val="001F764C"/>
    <w:rsid w:val="001F7F60"/>
    <w:rsid w:val="00200DD9"/>
    <w:rsid w:val="00201E44"/>
    <w:rsid w:val="00202340"/>
    <w:rsid w:val="00202E30"/>
    <w:rsid w:val="00203CCF"/>
    <w:rsid w:val="00203DCB"/>
    <w:rsid w:val="00204C33"/>
    <w:rsid w:val="002050C2"/>
    <w:rsid w:val="00205183"/>
    <w:rsid w:val="00205253"/>
    <w:rsid w:val="00207CE7"/>
    <w:rsid w:val="002105C8"/>
    <w:rsid w:val="00210BDA"/>
    <w:rsid w:val="002119E9"/>
    <w:rsid w:val="0021293B"/>
    <w:rsid w:val="0021306D"/>
    <w:rsid w:val="00214F46"/>
    <w:rsid w:val="00215581"/>
    <w:rsid w:val="00215FA4"/>
    <w:rsid w:val="00215FB6"/>
    <w:rsid w:val="0021658D"/>
    <w:rsid w:val="0021774F"/>
    <w:rsid w:val="00217C33"/>
    <w:rsid w:val="00217F1D"/>
    <w:rsid w:val="002209E9"/>
    <w:rsid w:val="0022130E"/>
    <w:rsid w:val="0022172A"/>
    <w:rsid w:val="002219A0"/>
    <w:rsid w:val="00221B4A"/>
    <w:rsid w:val="002236C2"/>
    <w:rsid w:val="00223B48"/>
    <w:rsid w:val="00223DF5"/>
    <w:rsid w:val="00223E58"/>
    <w:rsid w:val="002240B0"/>
    <w:rsid w:val="002253EE"/>
    <w:rsid w:val="002257A7"/>
    <w:rsid w:val="00226DE9"/>
    <w:rsid w:val="002303C1"/>
    <w:rsid w:val="00230860"/>
    <w:rsid w:val="002310B5"/>
    <w:rsid w:val="0023161B"/>
    <w:rsid w:val="00232597"/>
    <w:rsid w:val="00232C41"/>
    <w:rsid w:val="00232E33"/>
    <w:rsid w:val="002355CA"/>
    <w:rsid w:val="00236A1D"/>
    <w:rsid w:val="002377AB"/>
    <w:rsid w:val="002377D9"/>
    <w:rsid w:val="002401E2"/>
    <w:rsid w:val="00241735"/>
    <w:rsid w:val="0024219A"/>
    <w:rsid w:val="002429B5"/>
    <w:rsid w:val="002433B3"/>
    <w:rsid w:val="00243648"/>
    <w:rsid w:val="00243EAF"/>
    <w:rsid w:val="00244080"/>
    <w:rsid w:val="002440A6"/>
    <w:rsid w:val="0024596C"/>
    <w:rsid w:val="00246025"/>
    <w:rsid w:val="00246392"/>
    <w:rsid w:val="002502E6"/>
    <w:rsid w:val="002505D9"/>
    <w:rsid w:val="002513A7"/>
    <w:rsid w:val="00251E76"/>
    <w:rsid w:val="00253788"/>
    <w:rsid w:val="00254DA3"/>
    <w:rsid w:val="0025653B"/>
    <w:rsid w:val="00256AED"/>
    <w:rsid w:val="0026022A"/>
    <w:rsid w:val="002618E3"/>
    <w:rsid w:val="00263860"/>
    <w:rsid w:val="002639B7"/>
    <w:rsid w:val="00263E2A"/>
    <w:rsid w:val="00263E4C"/>
    <w:rsid w:val="002640DE"/>
    <w:rsid w:val="00264A36"/>
    <w:rsid w:val="00267FC0"/>
    <w:rsid w:val="002736F4"/>
    <w:rsid w:val="0027405B"/>
    <w:rsid w:val="00274D44"/>
    <w:rsid w:val="0027531F"/>
    <w:rsid w:val="002762A8"/>
    <w:rsid w:val="00277182"/>
    <w:rsid w:val="00277DE1"/>
    <w:rsid w:val="002802F9"/>
    <w:rsid w:val="00281D35"/>
    <w:rsid w:val="00282405"/>
    <w:rsid w:val="00282E23"/>
    <w:rsid w:val="00282E4F"/>
    <w:rsid w:val="00283CEC"/>
    <w:rsid w:val="002841FD"/>
    <w:rsid w:val="00284C4D"/>
    <w:rsid w:val="00284D67"/>
    <w:rsid w:val="00285497"/>
    <w:rsid w:val="0028641F"/>
    <w:rsid w:val="00286540"/>
    <w:rsid w:val="002865A7"/>
    <w:rsid w:val="002870D8"/>
    <w:rsid w:val="002901CB"/>
    <w:rsid w:val="00290F2B"/>
    <w:rsid w:val="00290F3A"/>
    <w:rsid w:val="002911F5"/>
    <w:rsid w:val="002913E6"/>
    <w:rsid w:val="00291A61"/>
    <w:rsid w:val="00292065"/>
    <w:rsid w:val="00293028"/>
    <w:rsid w:val="00294E22"/>
    <w:rsid w:val="00295DAE"/>
    <w:rsid w:val="00295DED"/>
    <w:rsid w:val="00295E9F"/>
    <w:rsid w:val="002962CE"/>
    <w:rsid w:val="00296392"/>
    <w:rsid w:val="00297DC0"/>
    <w:rsid w:val="00297F36"/>
    <w:rsid w:val="002A003A"/>
    <w:rsid w:val="002A3ACB"/>
    <w:rsid w:val="002A4EB7"/>
    <w:rsid w:val="002A54D7"/>
    <w:rsid w:val="002B0E3E"/>
    <w:rsid w:val="002B1FD1"/>
    <w:rsid w:val="002B21F1"/>
    <w:rsid w:val="002B2D7D"/>
    <w:rsid w:val="002B33AD"/>
    <w:rsid w:val="002B35F7"/>
    <w:rsid w:val="002B4526"/>
    <w:rsid w:val="002B4F15"/>
    <w:rsid w:val="002B6415"/>
    <w:rsid w:val="002B6BE8"/>
    <w:rsid w:val="002B70CE"/>
    <w:rsid w:val="002B7411"/>
    <w:rsid w:val="002B789B"/>
    <w:rsid w:val="002C10C2"/>
    <w:rsid w:val="002C12F8"/>
    <w:rsid w:val="002C18A2"/>
    <w:rsid w:val="002C1BD2"/>
    <w:rsid w:val="002C27A4"/>
    <w:rsid w:val="002C2812"/>
    <w:rsid w:val="002C4637"/>
    <w:rsid w:val="002C5BA9"/>
    <w:rsid w:val="002C619C"/>
    <w:rsid w:val="002C7B62"/>
    <w:rsid w:val="002D062C"/>
    <w:rsid w:val="002D1C53"/>
    <w:rsid w:val="002D2E2E"/>
    <w:rsid w:val="002D35F0"/>
    <w:rsid w:val="002D4470"/>
    <w:rsid w:val="002D4745"/>
    <w:rsid w:val="002D4EA1"/>
    <w:rsid w:val="002D4F26"/>
    <w:rsid w:val="002D545A"/>
    <w:rsid w:val="002D5CBC"/>
    <w:rsid w:val="002D6340"/>
    <w:rsid w:val="002D7EC5"/>
    <w:rsid w:val="002E1901"/>
    <w:rsid w:val="002E1D79"/>
    <w:rsid w:val="002E23F8"/>
    <w:rsid w:val="002E2DE7"/>
    <w:rsid w:val="002E3DA9"/>
    <w:rsid w:val="002E41E2"/>
    <w:rsid w:val="002E4623"/>
    <w:rsid w:val="002E6413"/>
    <w:rsid w:val="002E6C07"/>
    <w:rsid w:val="002E7016"/>
    <w:rsid w:val="002E708F"/>
    <w:rsid w:val="002E7A12"/>
    <w:rsid w:val="002E7ED7"/>
    <w:rsid w:val="002F0610"/>
    <w:rsid w:val="002F0D77"/>
    <w:rsid w:val="002F10EB"/>
    <w:rsid w:val="002F189C"/>
    <w:rsid w:val="002F1F5D"/>
    <w:rsid w:val="002F2549"/>
    <w:rsid w:val="002F3DBF"/>
    <w:rsid w:val="002F5533"/>
    <w:rsid w:val="002F56AC"/>
    <w:rsid w:val="002F6761"/>
    <w:rsid w:val="002F78CA"/>
    <w:rsid w:val="002F7AFA"/>
    <w:rsid w:val="002F7B13"/>
    <w:rsid w:val="002F7F7B"/>
    <w:rsid w:val="00300417"/>
    <w:rsid w:val="0030057D"/>
    <w:rsid w:val="00300833"/>
    <w:rsid w:val="00300D87"/>
    <w:rsid w:val="00300E76"/>
    <w:rsid w:val="00301553"/>
    <w:rsid w:val="003020A2"/>
    <w:rsid w:val="00302E1D"/>
    <w:rsid w:val="0030313A"/>
    <w:rsid w:val="0030441B"/>
    <w:rsid w:val="003048F2"/>
    <w:rsid w:val="00305813"/>
    <w:rsid w:val="00305B2A"/>
    <w:rsid w:val="00307AD5"/>
    <w:rsid w:val="00307DEB"/>
    <w:rsid w:val="00312124"/>
    <w:rsid w:val="00313549"/>
    <w:rsid w:val="003148CE"/>
    <w:rsid w:val="00314D43"/>
    <w:rsid w:val="00315AAB"/>
    <w:rsid w:val="003164C1"/>
    <w:rsid w:val="00316EC5"/>
    <w:rsid w:val="00320DF7"/>
    <w:rsid w:val="00321295"/>
    <w:rsid w:val="00321B96"/>
    <w:rsid w:val="0032215C"/>
    <w:rsid w:val="003230D6"/>
    <w:rsid w:val="00323149"/>
    <w:rsid w:val="00323234"/>
    <w:rsid w:val="00323D2D"/>
    <w:rsid w:val="00324665"/>
    <w:rsid w:val="003253DA"/>
    <w:rsid w:val="003256EA"/>
    <w:rsid w:val="00326CDC"/>
    <w:rsid w:val="003272AD"/>
    <w:rsid w:val="00327A39"/>
    <w:rsid w:val="00330BAC"/>
    <w:rsid w:val="00331520"/>
    <w:rsid w:val="00331925"/>
    <w:rsid w:val="003319C4"/>
    <w:rsid w:val="00331FAB"/>
    <w:rsid w:val="00332037"/>
    <w:rsid w:val="003344B9"/>
    <w:rsid w:val="00334D26"/>
    <w:rsid w:val="00335108"/>
    <w:rsid w:val="0033513E"/>
    <w:rsid w:val="003355EC"/>
    <w:rsid w:val="00335A37"/>
    <w:rsid w:val="00335F2D"/>
    <w:rsid w:val="003369C7"/>
    <w:rsid w:val="00343221"/>
    <w:rsid w:val="003438B8"/>
    <w:rsid w:val="00343F98"/>
    <w:rsid w:val="003441F5"/>
    <w:rsid w:val="0034474C"/>
    <w:rsid w:val="0034514A"/>
    <w:rsid w:val="003474B9"/>
    <w:rsid w:val="00347918"/>
    <w:rsid w:val="0035114D"/>
    <w:rsid w:val="00351DDB"/>
    <w:rsid w:val="0035249D"/>
    <w:rsid w:val="003528C6"/>
    <w:rsid w:val="003536E1"/>
    <w:rsid w:val="00353DC0"/>
    <w:rsid w:val="003558E7"/>
    <w:rsid w:val="00360895"/>
    <w:rsid w:val="00361CD9"/>
    <w:rsid w:val="0036316C"/>
    <w:rsid w:val="003633A9"/>
    <w:rsid w:val="00363980"/>
    <w:rsid w:val="003640B0"/>
    <w:rsid w:val="00365589"/>
    <w:rsid w:val="003659B1"/>
    <w:rsid w:val="00367F93"/>
    <w:rsid w:val="00370A5C"/>
    <w:rsid w:val="00372919"/>
    <w:rsid w:val="00372E3F"/>
    <w:rsid w:val="00372FE8"/>
    <w:rsid w:val="0037394D"/>
    <w:rsid w:val="00373B6E"/>
    <w:rsid w:val="00374F9F"/>
    <w:rsid w:val="003751CD"/>
    <w:rsid w:val="00375238"/>
    <w:rsid w:val="00375977"/>
    <w:rsid w:val="00375C93"/>
    <w:rsid w:val="00375FC8"/>
    <w:rsid w:val="0037659A"/>
    <w:rsid w:val="003774D1"/>
    <w:rsid w:val="00377971"/>
    <w:rsid w:val="00377A12"/>
    <w:rsid w:val="00382AF4"/>
    <w:rsid w:val="00383046"/>
    <w:rsid w:val="003842D3"/>
    <w:rsid w:val="00384509"/>
    <w:rsid w:val="003855F6"/>
    <w:rsid w:val="003856E6"/>
    <w:rsid w:val="00386C23"/>
    <w:rsid w:val="00390A8C"/>
    <w:rsid w:val="00391215"/>
    <w:rsid w:val="00392885"/>
    <w:rsid w:val="00392CAF"/>
    <w:rsid w:val="003938AC"/>
    <w:rsid w:val="0039573D"/>
    <w:rsid w:val="003959DA"/>
    <w:rsid w:val="00395B2E"/>
    <w:rsid w:val="00396158"/>
    <w:rsid w:val="00396821"/>
    <w:rsid w:val="00396EA0"/>
    <w:rsid w:val="0039709A"/>
    <w:rsid w:val="00397A09"/>
    <w:rsid w:val="003A0A65"/>
    <w:rsid w:val="003A0AAD"/>
    <w:rsid w:val="003A3C8F"/>
    <w:rsid w:val="003A5D7D"/>
    <w:rsid w:val="003A5D8E"/>
    <w:rsid w:val="003A7F63"/>
    <w:rsid w:val="003B0198"/>
    <w:rsid w:val="003B0342"/>
    <w:rsid w:val="003B05E2"/>
    <w:rsid w:val="003B0D1B"/>
    <w:rsid w:val="003B11F6"/>
    <w:rsid w:val="003B4916"/>
    <w:rsid w:val="003B66DC"/>
    <w:rsid w:val="003B67FB"/>
    <w:rsid w:val="003B6A17"/>
    <w:rsid w:val="003B7511"/>
    <w:rsid w:val="003C03D9"/>
    <w:rsid w:val="003C10FF"/>
    <w:rsid w:val="003C147A"/>
    <w:rsid w:val="003C1771"/>
    <w:rsid w:val="003C17F1"/>
    <w:rsid w:val="003C2322"/>
    <w:rsid w:val="003C32A2"/>
    <w:rsid w:val="003C3F65"/>
    <w:rsid w:val="003C5528"/>
    <w:rsid w:val="003C5664"/>
    <w:rsid w:val="003C5D36"/>
    <w:rsid w:val="003C73BA"/>
    <w:rsid w:val="003D1560"/>
    <w:rsid w:val="003D19F2"/>
    <w:rsid w:val="003D2B25"/>
    <w:rsid w:val="003D2D95"/>
    <w:rsid w:val="003D34EC"/>
    <w:rsid w:val="003D4287"/>
    <w:rsid w:val="003D55D6"/>
    <w:rsid w:val="003D56A3"/>
    <w:rsid w:val="003D59B0"/>
    <w:rsid w:val="003D5ED4"/>
    <w:rsid w:val="003D621C"/>
    <w:rsid w:val="003D625D"/>
    <w:rsid w:val="003D68B2"/>
    <w:rsid w:val="003D7688"/>
    <w:rsid w:val="003D7694"/>
    <w:rsid w:val="003E0A39"/>
    <w:rsid w:val="003E0BE6"/>
    <w:rsid w:val="003E1E0C"/>
    <w:rsid w:val="003E2070"/>
    <w:rsid w:val="003E22D2"/>
    <w:rsid w:val="003E289C"/>
    <w:rsid w:val="003E37D8"/>
    <w:rsid w:val="003E497D"/>
    <w:rsid w:val="003E5F62"/>
    <w:rsid w:val="003F09F1"/>
    <w:rsid w:val="003F0B3B"/>
    <w:rsid w:val="003F1125"/>
    <w:rsid w:val="003F11E4"/>
    <w:rsid w:val="003F11E9"/>
    <w:rsid w:val="003F17A1"/>
    <w:rsid w:val="003F2529"/>
    <w:rsid w:val="003F2A15"/>
    <w:rsid w:val="003F2FC1"/>
    <w:rsid w:val="003F385E"/>
    <w:rsid w:val="003F47AD"/>
    <w:rsid w:val="003F4967"/>
    <w:rsid w:val="003F56C8"/>
    <w:rsid w:val="003F6732"/>
    <w:rsid w:val="003F74BF"/>
    <w:rsid w:val="003F753B"/>
    <w:rsid w:val="003F7B60"/>
    <w:rsid w:val="003F7C07"/>
    <w:rsid w:val="0040026F"/>
    <w:rsid w:val="0040057D"/>
    <w:rsid w:val="00400791"/>
    <w:rsid w:val="004010AC"/>
    <w:rsid w:val="00401292"/>
    <w:rsid w:val="00403172"/>
    <w:rsid w:val="0040329F"/>
    <w:rsid w:val="00406514"/>
    <w:rsid w:val="00406825"/>
    <w:rsid w:val="00406F95"/>
    <w:rsid w:val="004071FE"/>
    <w:rsid w:val="00410CE7"/>
    <w:rsid w:val="00410DA6"/>
    <w:rsid w:val="004113EB"/>
    <w:rsid w:val="00411AB0"/>
    <w:rsid w:val="00412A1A"/>
    <w:rsid w:val="004138BC"/>
    <w:rsid w:val="00413A80"/>
    <w:rsid w:val="00413AA1"/>
    <w:rsid w:val="00413E72"/>
    <w:rsid w:val="00414709"/>
    <w:rsid w:val="00414DB4"/>
    <w:rsid w:val="004152ED"/>
    <w:rsid w:val="004155F7"/>
    <w:rsid w:val="004158EF"/>
    <w:rsid w:val="00420DBE"/>
    <w:rsid w:val="0042167A"/>
    <w:rsid w:val="0042227B"/>
    <w:rsid w:val="0042298B"/>
    <w:rsid w:val="00423024"/>
    <w:rsid w:val="00423178"/>
    <w:rsid w:val="00423264"/>
    <w:rsid w:val="00425851"/>
    <w:rsid w:val="00425D6E"/>
    <w:rsid w:val="00425F98"/>
    <w:rsid w:val="00426545"/>
    <w:rsid w:val="00427015"/>
    <w:rsid w:val="0042723B"/>
    <w:rsid w:val="0042754D"/>
    <w:rsid w:val="00427B89"/>
    <w:rsid w:val="00430F50"/>
    <w:rsid w:val="00431251"/>
    <w:rsid w:val="004318BF"/>
    <w:rsid w:val="0043192B"/>
    <w:rsid w:val="00431D07"/>
    <w:rsid w:val="0043237A"/>
    <w:rsid w:val="00432656"/>
    <w:rsid w:val="0043508F"/>
    <w:rsid w:val="00436FA8"/>
    <w:rsid w:val="00437166"/>
    <w:rsid w:val="00441FCF"/>
    <w:rsid w:val="00442118"/>
    <w:rsid w:val="00442D06"/>
    <w:rsid w:val="004438E6"/>
    <w:rsid w:val="00444480"/>
    <w:rsid w:val="004453BF"/>
    <w:rsid w:val="0044652B"/>
    <w:rsid w:val="004465BA"/>
    <w:rsid w:val="004466FE"/>
    <w:rsid w:val="00446C85"/>
    <w:rsid w:val="004474DD"/>
    <w:rsid w:val="00447F6F"/>
    <w:rsid w:val="00450157"/>
    <w:rsid w:val="00450780"/>
    <w:rsid w:val="004511E9"/>
    <w:rsid w:val="00451440"/>
    <w:rsid w:val="004522FC"/>
    <w:rsid w:val="00452452"/>
    <w:rsid w:val="00452A12"/>
    <w:rsid w:val="004540AD"/>
    <w:rsid w:val="00454BA6"/>
    <w:rsid w:val="0045570B"/>
    <w:rsid w:val="00455C20"/>
    <w:rsid w:val="00456E8E"/>
    <w:rsid w:val="00461357"/>
    <w:rsid w:val="00461F3E"/>
    <w:rsid w:val="00464791"/>
    <w:rsid w:val="004657D7"/>
    <w:rsid w:val="00465974"/>
    <w:rsid w:val="00466716"/>
    <w:rsid w:val="00466D9C"/>
    <w:rsid w:val="00467EB3"/>
    <w:rsid w:val="004707C7"/>
    <w:rsid w:val="0047094C"/>
    <w:rsid w:val="0047241E"/>
    <w:rsid w:val="0047315E"/>
    <w:rsid w:val="0047332B"/>
    <w:rsid w:val="00475F65"/>
    <w:rsid w:val="00477B1E"/>
    <w:rsid w:val="00477BF7"/>
    <w:rsid w:val="00477F37"/>
    <w:rsid w:val="00480C1A"/>
    <w:rsid w:val="00482A93"/>
    <w:rsid w:val="00483AFC"/>
    <w:rsid w:val="0048412C"/>
    <w:rsid w:val="00484AA9"/>
    <w:rsid w:val="0048578C"/>
    <w:rsid w:val="00485EF4"/>
    <w:rsid w:val="004864F4"/>
    <w:rsid w:val="00490304"/>
    <w:rsid w:val="00490F9D"/>
    <w:rsid w:val="004917BF"/>
    <w:rsid w:val="00492123"/>
    <w:rsid w:val="004929F7"/>
    <w:rsid w:val="00492A69"/>
    <w:rsid w:val="00492FDD"/>
    <w:rsid w:val="004931B3"/>
    <w:rsid w:val="00493729"/>
    <w:rsid w:val="00493B49"/>
    <w:rsid w:val="0049489D"/>
    <w:rsid w:val="004948A9"/>
    <w:rsid w:val="00494A95"/>
    <w:rsid w:val="00495CD6"/>
    <w:rsid w:val="004972AC"/>
    <w:rsid w:val="004A109F"/>
    <w:rsid w:val="004A1EA8"/>
    <w:rsid w:val="004A28DA"/>
    <w:rsid w:val="004A3A20"/>
    <w:rsid w:val="004A4147"/>
    <w:rsid w:val="004A464A"/>
    <w:rsid w:val="004A5709"/>
    <w:rsid w:val="004A5802"/>
    <w:rsid w:val="004A5990"/>
    <w:rsid w:val="004A5A22"/>
    <w:rsid w:val="004A5E7D"/>
    <w:rsid w:val="004A6077"/>
    <w:rsid w:val="004A72AF"/>
    <w:rsid w:val="004A76EE"/>
    <w:rsid w:val="004A7BE6"/>
    <w:rsid w:val="004B0021"/>
    <w:rsid w:val="004B0DA9"/>
    <w:rsid w:val="004B1C20"/>
    <w:rsid w:val="004B49CD"/>
    <w:rsid w:val="004B7152"/>
    <w:rsid w:val="004B7B4D"/>
    <w:rsid w:val="004B7B90"/>
    <w:rsid w:val="004B7F18"/>
    <w:rsid w:val="004C0C19"/>
    <w:rsid w:val="004C2A4D"/>
    <w:rsid w:val="004C4613"/>
    <w:rsid w:val="004C5F41"/>
    <w:rsid w:val="004C60F8"/>
    <w:rsid w:val="004C6A56"/>
    <w:rsid w:val="004C6D28"/>
    <w:rsid w:val="004C76BC"/>
    <w:rsid w:val="004C7BB1"/>
    <w:rsid w:val="004D2EF4"/>
    <w:rsid w:val="004D36B2"/>
    <w:rsid w:val="004D407B"/>
    <w:rsid w:val="004D4D71"/>
    <w:rsid w:val="004D5C14"/>
    <w:rsid w:val="004D6035"/>
    <w:rsid w:val="004D767C"/>
    <w:rsid w:val="004D794E"/>
    <w:rsid w:val="004D7A81"/>
    <w:rsid w:val="004D7F3F"/>
    <w:rsid w:val="004E0F62"/>
    <w:rsid w:val="004E175B"/>
    <w:rsid w:val="004E1CAB"/>
    <w:rsid w:val="004E2E81"/>
    <w:rsid w:val="004E5273"/>
    <w:rsid w:val="004E57D2"/>
    <w:rsid w:val="004E6098"/>
    <w:rsid w:val="004E6CD1"/>
    <w:rsid w:val="004F09D7"/>
    <w:rsid w:val="004F0C3E"/>
    <w:rsid w:val="004F14A4"/>
    <w:rsid w:val="004F1DD7"/>
    <w:rsid w:val="004F4659"/>
    <w:rsid w:val="004F5FA6"/>
    <w:rsid w:val="004F6ABC"/>
    <w:rsid w:val="004F6D40"/>
    <w:rsid w:val="004F7173"/>
    <w:rsid w:val="004F71AC"/>
    <w:rsid w:val="004F79E8"/>
    <w:rsid w:val="005000A2"/>
    <w:rsid w:val="005013BD"/>
    <w:rsid w:val="00501E42"/>
    <w:rsid w:val="005021C8"/>
    <w:rsid w:val="00502EC8"/>
    <w:rsid w:val="005031D5"/>
    <w:rsid w:val="00503CCE"/>
    <w:rsid w:val="00504ABC"/>
    <w:rsid w:val="00504AFE"/>
    <w:rsid w:val="0050548B"/>
    <w:rsid w:val="00506108"/>
    <w:rsid w:val="0050792D"/>
    <w:rsid w:val="0051026F"/>
    <w:rsid w:val="00511E5F"/>
    <w:rsid w:val="005130BD"/>
    <w:rsid w:val="00513402"/>
    <w:rsid w:val="0051361C"/>
    <w:rsid w:val="00513D57"/>
    <w:rsid w:val="00513FE7"/>
    <w:rsid w:val="00514061"/>
    <w:rsid w:val="005157D5"/>
    <w:rsid w:val="0051685E"/>
    <w:rsid w:val="005168D4"/>
    <w:rsid w:val="005171F0"/>
    <w:rsid w:val="005177EA"/>
    <w:rsid w:val="00517887"/>
    <w:rsid w:val="00517C79"/>
    <w:rsid w:val="00520951"/>
    <w:rsid w:val="00520988"/>
    <w:rsid w:val="00522A75"/>
    <w:rsid w:val="0052305A"/>
    <w:rsid w:val="00524FCE"/>
    <w:rsid w:val="00525650"/>
    <w:rsid w:val="00525D55"/>
    <w:rsid w:val="00526FB4"/>
    <w:rsid w:val="005276E6"/>
    <w:rsid w:val="00527AE8"/>
    <w:rsid w:val="00530E2B"/>
    <w:rsid w:val="00530FB1"/>
    <w:rsid w:val="00531273"/>
    <w:rsid w:val="0053178E"/>
    <w:rsid w:val="00533604"/>
    <w:rsid w:val="0053416C"/>
    <w:rsid w:val="00534BB6"/>
    <w:rsid w:val="005365D7"/>
    <w:rsid w:val="005367F2"/>
    <w:rsid w:val="00536918"/>
    <w:rsid w:val="00537860"/>
    <w:rsid w:val="00540876"/>
    <w:rsid w:val="00541E0D"/>
    <w:rsid w:val="00542ADF"/>
    <w:rsid w:val="00542AFA"/>
    <w:rsid w:val="00544913"/>
    <w:rsid w:val="00544DD1"/>
    <w:rsid w:val="0054534B"/>
    <w:rsid w:val="005455ED"/>
    <w:rsid w:val="0055095B"/>
    <w:rsid w:val="005510B0"/>
    <w:rsid w:val="005527D3"/>
    <w:rsid w:val="005535CA"/>
    <w:rsid w:val="0055391A"/>
    <w:rsid w:val="00554039"/>
    <w:rsid w:val="005540B1"/>
    <w:rsid w:val="00554184"/>
    <w:rsid w:val="00555232"/>
    <w:rsid w:val="00555E5F"/>
    <w:rsid w:val="00557342"/>
    <w:rsid w:val="00560B2D"/>
    <w:rsid w:val="00561905"/>
    <w:rsid w:val="00561BC3"/>
    <w:rsid w:val="00561FFE"/>
    <w:rsid w:val="00566D9D"/>
    <w:rsid w:val="00570089"/>
    <w:rsid w:val="00570954"/>
    <w:rsid w:val="00571024"/>
    <w:rsid w:val="00571100"/>
    <w:rsid w:val="0057341B"/>
    <w:rsid w:val="00574863"/>
    <w:rsid w:val="00574925"/>
    <w:rsid w:val="00574C84"/>
    <w:rsid w:val="00575B40"/>
    <w:rsid w:val="00576F53"/>
    <w:rsid w:val="00577836"/>
    <w:rsid w:val="00577D18"/>
    <w:rsid w:val="00580384"/>
    <w:rsid w:val="005806DE"/>
    <w:rsid w:val="005817EF"/>
    <w:rsid w:val="00582196"/>
    <w:rsid w:val="0058385E"/>
    <w:rsid w:val="00583EA3"/>
    <w:rsid w:val="00584935"/>
    <w:rsid w:val="00585102"/>
    <w:rsid w:val="0058528B"/>
    <w:rsid w:val="00585C03"/>
    <w:rsid w:val="00586B23"/>
    <w:rsid w:val="005879F6"/>
    <w:rsid w:val="005910C1"/>
    <w:rsid w:val="005911BE"/>
    <w:rsid w:val="005914A2"/>
    <w:rsid w:val="00591823"/>
    <w:rsid w:val="005918F2"/>
    <w:rsid w:val="005927EF"/>
    <w:rsid w:val="00593809"/>
    <w:rsid w:val="00594D78"/>
    <w:rsid w:val="00595183"/>
    <w:rsid w:val="005961DC"/>
    <w:rsid w:val="005961E9"/>
    <w:rsid w:val="00597592"/>
    <w:rsid w:val="005A13DE"/>
    <w:rsid w:val="005A2241"/>
    <w:rsid w:val="005A235D"/>
    <w:rsid w:val="005A2731"/>
    <w:rsid w:val="005A29C8"/>
    <w:rsid w:val="005A379B"/>
    <w:rsid w:val="005A38B8"/>
    <w:rsid w:val="005A3F98"/>
    <w:rsid w:val="005A6612"/>
    <w:rsid w:val="005A6BD0"/>
    <w:rsid w:val="005A71C9"/>
    <w:rsid w:val="005A7640"/>
    <w:rsid w:val="005B01F0"/>
    <w:rsid w:val="005B0F3B"/>
    <w:rsid w:val="005B1C58"/>
    <w:rsid w:val="005B3015"/>
    <w:rsid w:val="005B325A"/>
    <w:rsid w:val="005B32C3"/>
    <w:rsid w:val="005B3971"/>
    <w:rsid w:val="005B40F2"/>
    <w:rsid w:val="005B41F6"/>
    <w:rsid w:val="005B48D3"/>
    <w:rsid w:val="005B54D0"/>
    <w:rsid w:val="005B57B7"/>
    <w:rsid w:val="005B59B8"/>
    <w:rsid w:val="005B73C0"/>
    <w:rsid w:val="005B7F85"/>
    <w:rsid w:val="005C0E62"/>
    <w:rsid w:val="005C1B73"/>
    <w:rsid w:val="005C2D9C"/>
    <w:rsid w:val="005C2F6F"/>
    <w:rsid w:val="005C334C"/>
    <w:rsid w:val="005C3E3C"/>
    <w:rsid w:val="005C68F8"/>
    <w:rsid w:val="005C6A93"/>
    <w:rsid w:val="005C6C0C"/>
    <w:rsid w:val="005C6DE3"/>
    <w:rsid w:val="005C71C4"/>
    <w:rsid w:val="005C7BFC"/>
    <w:rsid w:val="005D0AEB"/>
    <w:rsid w:val="005D0E1A"/>
    <w:rsid w:val="005D137E"/>
    <w:rsid w:val="005D187E"/>
    <w:rsid w:val="005D22A9"/>
    <w:rsid w:val="005D24C7"/>
    <w:rsid w:val="005D2949"/>
    <w:rsid w:val="005D35B5"/>
    <w:rsid w:val="005D4843"/>
    <w:rsid w:val="005D4B2C"/>
    <w:rsid w:val="005D5BC0"/>
    <w:rsid w:val="005D5E22"/>
    <w:rsid w:val="005D5FAA"/>
    <w:rsid w:val="005D6536"/>
    <w:rsid w:val="005D7160"/>
    <w:rsid w:val="005D7449"/>
    <w:rsid w:val="005E0FE5"/>
    <w:rsid w:val="005E1B61"/>
    <w:rsid w:val="005E1F4F"/>
    <w:rsid w:val="005E2C41"/>
    <w:rsid w:val="005E2ECF"/>
    <w:rsid w:val="005E35F2"/>
    <w:rsid w:val="005E3DED"/>
    <w:rsid w:val="005E3F06"/>
    <w:rsid w:val="005E452D"/>
    <w:rsid w:val="005E470C"/>
    <w:rsid w:val="005E4856"/>
    <w:rsid w:val="005E5880"/>
    <w:rsid w:val="005E7F75"/>
    <w:rsid w:val="005F1068"/>
    <w:rsid w:val="005F131E"/>
    <w:rsid w:val="005F39C1"/>
    <w:rsid w:val="005F41A7"/>
    <w:rsid w:val="005F51EA"/>
    <w:rsid w:val="005F56AC"/>
    <w:rsid w:val="005F570F"/>
    <w:rsid w:val="005F644D"/>
    <w:rsid w:val="005F65B3"/>
    <w:rsid w:val="005F66AB"/>
    <w:rsid w:val="005F6C34"/>
    <w:rsid w:val="005F772D"/>
    <w:rsid w:val="00600758"/>
    <w:rsid w:val="00600C61"/>
    <w:rsid w:val="00601284"/>
    <w:rsid w:val="006016CD"/>
    <w:rsid w:val="00603E3A"/>
    <w:rsid w:val="00604D13"/>
    <w:rsid w:val="0060559B"/>
    <w:rsid w:val="00606157"/>
    <w:rsid w:val="00606D44"/>
    <w:rsid w:val="00606D92"/>
    <w:rsid w:val="00606E17"/>
    <w:rsid w:val="00606F54"/>
    <w:rsid w:val="00610781"/>
    <w:rsid w:val="00610E39"/>
    <w:rsid w:val="00610FF4"/>
    <w:rsid w:val="00611964"/>
    <w:rsid w:val="00613B7F"/>
    <w:rsid w:val="006148DC"/>
    <w:rsid w:val="0061530E"/>
    <w:rsid w:val="006172FA"/>
    <w:rsid w:val="00621766"/>
    <w:rsid w:val="00621B32"/>
    <w:rsid w:val="00621C0D"/>
    <w:rsid w:val="00622977"/>
    <w:rsid w:val="00623413"/>
    <w:rsid w:val="00625AB3"/>
    <w:rsid w:val="00626334"/>
    <w:rsid w:val="00626483"/>
    <w:rsid w:val="006271C4"/>
    <w:rsid w:val="00627C35"/>
    <w:rsid w:val="00627DB2"/>
    <w:rsid w:val="00630D0B"/>
    <w:rsid w:val="0063248B"/>
    <w:rsid w:val="00632819"/>
    <w:rsid w:val="00632AE4"/>
    <w:rsid w:val="00632B09"/>
    <w:rsid w:val="00633BD1"/>
    <w:rsid w:val="00633D8D"/>
    <w:rsid w:val="006349CC"/>
    <w:rsid w:val="00634D5D"/>
    <w:rsid w:val="0063536F"/>
    <w:rsid w:val="00635E15"/>
    <w:rsid w:val="006362A0"/>
    <w:rsid w:val="0063649F"/>
    <w:rsid w:val="006375DD"/>
    <w:rsid w:val="00637CB8"/>
    <w:rsid w:val="00640DFF"/>
    <w:rsid w:val="00641198"/>
    <w:rsid w:val="00641399"/>
    <w:rsid w:val="00641B89"/>
    <w:rsid w:val="0064363F"/>
    <w:rsid w:val="006440D1"/>
    <w:rsid w:val="006443AC"/>
    <w:rsid w:val="00644528"/>
    <w:rsid w:val="00645FC6"/>
    <w:rsid w:val="006464F8"/>
    <w:rsid w:val="00646781"/>
    <w:rsid w:val="00646DF6"/>
    <w:rsid w:val="006472C6"/>
    <w:rsid w:val="00647BCC"/>
    <w:rsid w:val="006510AE"/>
    <w:rsid w:val="0065157E"/>
    <w:rsid w:val="00651C1E"/>
    <w:rsid w:val="00654AE2"/>
    <w:rsid w:val="006557D4"/>
    <w:rsid w:val="00655A74"/>
    <w:rsid w:val="0065649E"/>
    <w:rsid w:val="006566D9"/>
    <w:rsid w:val="00657331"/>
    <w:rsid w:val="00657F44"/>
    <w:rsid w:val="00660462"/>
    <w:rsid w:val="006612EF"/>
    <w:rsid w:val="00661F9F"/>
    <w:rsid w:val="00662942"/>
    <w:rsid w:val="00663016"/>
    <w:rsid w:val="00663A5F"/>
    <w:rsid w:val="00664133"/>
    <w:rsid w:val="0066445C"/>
    <w:rsid w:val="006648C1"/>
    <w:rsid w:val="00664F2F"/>
    <w:rsid w:val="00665808"/>
    <w:rsid w:val="006658EF"/>
    <w:rsid w:val="00665E7E"/>
    <w:rsid w:val="006663E7"/>
    <w:rsid w:val="00666A32"/>
    <w:rsid w:val="00666E95"/>
    <w:rsid w:val="006673F2"/>
    <w:rsid w:val="006677C5"/>
    <w:rsid w:val="00670D5E"/>
    <w:rsid w:val="00670F19"/>
    <w:rsid w:val="00671998"/>
    <w:rsid w:val="00672274"/>
    <w:rsid w:val="00672846"/>
    <w:rsid w:val="00673025"/>
    <w:rsid w:val="0067322E"/>
    <w:rsid w:val="0067453D"/>
    <w:rsid w:val="00674CE4"/>
    <w:rsid w:val="00674D4E"/>
    <w:rsid w:val="0067563A"/>
    <w:rsid w:val="006758E9"/>
    <w:rsid w:val="00675DA4"/>
    <w:rsid w:val="00675E87"/>
    <w:rsid w:val="00676BC3"/>
    <w:rsid w:val="0068050F"/>
    <w:rsid w:val="006817C5"/>
    <w:rsid w:val="00681906"/>
    <w:rsid w:val="00681A8A"/>
    <w:rsid w:val="00681E67"/>
    <w:rsid w:val="00681EE7"/>
    <w:rsid w:val="00683966"/>
    <w:rsid w:val="00683A50"/>
    <w:rsid w:val="00683BE4"/>
    <w:rsid w:val="00683F28"/>
    <w:rsid w:val="0068432B"/>
    <w:rsid w:val="0068440E"/>
    <w:rsid w:val="00684F95"/>
    <w:rsid w:val="0068555C"/>
    <w:rsid w:val="00685717"/>
    <w:rsid w:val="00685CE5"/>
    <w:rsid w:val="00685FC7"/>
    <w:rsid w:val="00686608"/>
    <w:rsid w:val="00686B17"/>
    <w:rsid w:val="0068743A"/>
    <w:rsid w:val="00687E2D"/>
    <w:rsid w:val="0069101A"/>
    <w:rsid w:val="00691445"/>
    <w:rsid w:val="0069147A"/>
    <w:rsid w:val="00691CE3"/>
    <w:rsid w:val="006920E1"/>
    <w:rsid w:val="00692C1B"/>
    <w:rsid w:val="006936F5"/>
    <w:rsid w:val="00693945"/>
    <w:rsid w:val="00693BEC"/>
    <w:rsid w:val="00693FCA"/>
    <w:rsid w:val="006949C6"/>
    <w:rsid w:val="00696B5D"/>
    <w:rsid w:val="006A0DA8"/>
    <w:rsid w:val="006A2FD8"/>
    <w:rsid w:val="006A5BCF"/>
    <w:rsid w:val="006A5FD2"/>
    <w:rsid w:val="006A608C"/>
    <w:rsid w:val="006A7642"/>
    <w:rsid w:val="006A7C34"/>
    <w:rsid w:val="006B242B"/>
    <w:rsid w:val="006B3709"/>
    <w:rsid w:val="006B432A"/>
    <w:rsid w:val="006B46DA"/>
    <w:rsid w:val="006B4F22"/>
    <w:rsid w:val="006C05EC"/>
    <w:rsid w:val="006C081D"/>
    <w:rsid w:val="006C0CF0"/>
    <w:rsid w:val="006C1569"/>
    <w:rsid w:val="006C1B04"/>
    <w:rsid w:val="006C1C98"/>
    <w:rsid w:val="006C206C"/>
    <w:rsid w:val="006C2715"/>
    <w:rsid w:val="006C2910"/>
    <w:rsid w:val="006C4E76"/>
    <w:rsid w:val="006C69D4"/>
    <w:rsid w:val="006C6D3B"/>
    <w:rsid w:val="006C70DB"/>
    <w:rsid w:val="006D073A"/>
    <w:rsid w:val="006D1B3D"/>
    <w:rsid w:val="006D20A0"/>
    <w:rsid w:val="006D2EA1"/>
    <w:rsid w:val="006D373D"/>
    <w:rsid w:val="006D3D15"/>
    <w:rsid w:val="006D487E"/>
    <w:rsid w:val="006D5C47"/>
    <w:rsid w:val="006D5C9D"/>
    <w:rsid w:val="006D5CF8"/>
    <w:rsid w:val="006D71E8"/>
    <w:rsid w:val="006D7C92"/>
    <w:rsid w:val="006E0646"/>
    <w:rsid w:val="006E0FC1"/>
    <w:rsid w:val="006E18F4"/>
    <w:rsid w:val="006E3478"/>
    <w:rsid w:val="006E3923"/>
    <w:rsid w:val="006E5A0B"/>
    <w:rsid w:val="006E6F49"/>
    <w:rsid w:val="006E726D"/>
    <w:rsid w:val="006F07AF"/>
    <w:rsid w:val="006F117D"/>
    <w:rsid w:val="006F2DB8"/>
    <w:rsid w:val="006F3F7D"/>
    <w:rsid w:val="006F450C"/>
    <w:rsid w:val="006F4543"/>
    <w:rsid w:val="006F4C22"/>
    <w:rsid w:val="006F50F6"/>
    <w:rsid w:val="006F532B"/>
    <w:rsid w:val="006F5D23"/>
    <w:rsid w:val="006F75D1"/>
    <w:rsid w:val="007000A2"/>
    <w:rsid w:val="00700868"/>
    <w:rsid w:val="00701E47"/>
    <w:rsid w:val="00702CC2"/>
    <w:rsid w:val="007047F9"/>
    <w:rsid w:val="007055DC"/>
    <w:rsid w:val="007066F4"/>
    <w:rsid w:val="0070745D"/>
    <w:rsid w:val="00707E90"/>
    <w:rsid w:val="00712060"/>
    <w:rsid w:val="00712864"/>
    <w:rsid w:val="0071294C"/>
    <w:rsid w:val="00712D95"/>
    <w:rsid w:val="0071309D"/>
    <w:rsid w:val="0071539F"/>
    <w:rsid w:val="00715AB7"/>
    <w:rsid w:val="00716C6A"/>
    <w:rsid w:val="0071766C"/>
    <w:rsid w:val="007178F9"/>
    <w:rsid w:val="0071790A"/>
    <w:rsid w:val="00720C48"/>
    <w:rsid w:val="0072156C"/>
    <w:rsid w:val="007219B7"/>
    <w:rsid w:val="00721B45"/>
    <w:rsid w:val="0072223B"/>
    <w:rsid w:val="0072271B"/>
    <w:rsid w:val="007233DF"/>
    <w:rsid w:val="00724EB5"/>
    <w:rsid w:val="00726E9D"/>
    <w:rsid w:val="007273DF"/>
    <w:rsid w:val="00727602"/>
    <w:rsid w:val="00730E79"/>
    <w:rsid w:val="00730EE6"/>
    <w:rsid w:val="00731D25"/>
    <w:rsid w:val="007327D7"/>
    <w:rsid w:val="00732B36"/>
    <w:rsid w:val="00732F32"/>
    <w:rsid w:val="007345CC"/>
    <w:rsid w:val="007348FA"/>
    <w:rsid w:val="00734A43"/>
    <w:rsid w:val="00734CDF"/>
    <w:rsid w:val="007352EA"/>
    <w:rsid w:val="007360C9"/>
    <w:rsid w:val="00736628"/>
    <w:rsid w:val="00740F58"/>
    <w:rsid w:val="007416BA"/>
    <w:rsid w:val="00741904"/>
    <w:rsid w:val="00741992"/>
    <w:rsid w:val="00741F7F"/>
    <w:rsid w:val="007424DF"/>
    <w:rsid w:val="00743027"/>
    <w:rsid w:val="007438C3"/>
    <w:rsid w:val="007450C6"/>
    <w:rsid w:val="00745727"/>
    <w:rsid w:val="007460B0"/>
    <w:rsid w:val="007462C4"/>
    <w:rsid w:val="007470C1"/>
    <w:rsid w:val="0075008D"/>
    <w:rsid w:val="00750FED"/>
    <w:rsid w:val="007524EE"/>
    <w:rsid w:val="007526FE"/>
    <w:rsid w:val="0075328E"/>
    <w:rsid w:val="00756EF5"/>
    <w:rsid w:val="00757D8E"/>
    <w:rsid w:val="00757E6F"/>
    <w:rsid w:val="00757FCD"/>
    <w:rsid w:val="007601AF"/>
    <w:rsid w:val="007608DB"/>
    <w:rsid w:val="0076327E"/>
    <w:rsid w:val="007641A2"/>
    <w:rsid w:val="00764A71"/>
    <w:rsid w:val="007650B3"/>
    <w:rsid w:val="00765DF9"/>
    <w:rsid w:val="00766EB0"/>
    <w:rsid w:val="007671FF"/>
    <w:rsid w:val="007674F2"/>
    <w:rsid w:val="00767651"/>
    <w:rsid w:val="007734D8"/>
    <w:rsid w:val="00773DAC"/>
    <w:rsid w:val="00774393"/>
    <w:rsid w:val="00774880"/>
    <w:rsid w:val="00774CEE"/>
    <w:rsid w:val="0077540B"/>
    <w:rsid w:val="00777C2C"/>
    <w:rsid w:val="00777E50"/>
    <w:rsid w:val="007807F6"/>
    <w:rsid w:val="0078145F"/>
    <w:rsid w:val="00781DF7"/>
    <w:rsid w:val="00781E09"/>
    <w:rsid w:val="0078276D"/>
    <w:rsid w:val="00782CCD"/>
    <w:rsid w:val="00783A96"/>
    <w:rsid w:val="00785740"/>
    <w:rsid w:val="0079345C"/>
    <w:rsid w:val="00793B62"/>
    <w:rsid w:val="007952EF"/>
    <w:rsid w:val="00795847"/>
    <w:rsid w:val="00795916"/>
    <w:rsid w:val="00796EB7"/>
    <w:rsid w:val="007973C9"/>
    <w:rsid w:val="0079781E"/>
    <w:rsid w:val="00797A17"/>
    <w:rsid w:val="00797BD5"/>
    <w:rsid w:val="007A002D"/>
    <w:rsid w:val="007A038F"/>
    <w:rsid w:val="007A0BD8"/>
    <w:rsid w:val="007A2971"/>
    <w:rsid w:val="007A348B"/>
    <w:rsid w:val="007A3F59"/>
    <w:rsid w:val="007A41E1"/>
    <w:rsid w:val="007A428B"/>
    <w:rsid w:val="007A4611"/>
    <w:rsid w:val="007A5AE8"/>
    <w:rsid w:val="007A63DF"/>
    <w:rsid w:val="007A797D"/>
    <w:rsid w:val="007B0513"/>
    <w:rsid w:val="007B0853"/>
    <w:rsid w:val="007B08B6"/>
    <w:rsid w:val="007B08CF"/>
    <w:rsid w:val="007B094B"/>
    <w:rsid w:val="007B0B87"/>
    <w:rsid w:val="007B169B"/>
    <w:rsid w:val="007B1BDD"/>
    <w:rsid w:val="007B1C93"/>
    <w:rsid w:val="007B22C2"/>
    <w:rsid w:val="007B23F5"/>
    <w:rsid w:val="007B27EE"/>
    <w:rsid w:val="007B3004"/>
    <w:rsid w:val="007B397D"/>
    <w:rsid w:val="007B40B0"/>
    <w:rsid w:val="007B45E6"/>
    <w:rsid w:val="007B4CDA"/>
    <w:rsid w:val="007B5F7B"/>
    <w:rsid w:val="007B6D0B"/>
    <w:rsid w:val="007B7417"/>
    <w:rsid w:val="007B76F3"/>
    <w:rsid w:val="007B79CD"/>
    <w:rsid w:val="007B7C06"/>
    <w:rsid w:val="007C0403"/>
    <w:rsid w:val="007C0996"/>
    <w:rsid w:val="007C0D46"/>
    <w:rsid w:val="007C0E90"/>
    <w:rsid w:val="007C1E9E"/>
    <w:rsid w:val="007C2460"/>
    <w:rsid w:val="007C45DD"/>
    <w:rsid w:val="007C4B40"/>
    <w:rsid w:val="007C50C9"/>
    <w:rsid w:val="007D009E"/>
    <w:rsid w:val="007D0C51"/>
    <w:rsid w:val="007D13C0"/>
    <w:rsid w:val="007D15D1"/>
    <w:rsid w:val="007D1CBD"/>
    <w:rsid w:val="007D2E51"/>
    <w:rsid w:val="007D33E2"/>
    <w:rsid w:val="007D4A96"/>
    <w:rsid w:val="007D6B47"/>
    <w:rsid w:val="007D7384"/>
    <w:rsid w:val="007E17DC"/>
    <w:rsid w:val="007E1EF2"/>
    <w:rsid w:val="007E20B4"/>
    <w:rsid w:val="007E3858"/>
    <w:rsid w:val="007E3A90"/>
    <w:rsid w:val="007E4BB4"/>
    <w:rsid w:val="007E4DA3"/>
    <w:rsid w:val="007E4E67"/>
    <w:rsid w:val="007E546A"/>
    <w:rsid w:val="007E5672"/>
    <w:rsid w:val="007E68B7"/>
    <w:rsid w:val="007E708C"/>
    <w:rsid w:val="007E7538"/>
    <w:rsid w:val="007F1183"/>
    <w:rsid w:val="007F1282"/>
    <w:rsid w:val="007F1375"/>
    <w:rsid w:val="007F13EE"/>
    <w:rsid w:val="007F1BA2"/>
    <w:rsid w:val="007F2C45"/>
    <w:rsid w:val="007F31E6"/>
    <w:rsid w:val="007F3614"/>
    <w:rsid w:val="007F3B82"/>
    <w:rsid w:val="007F4CDF"/>
    <w:rsid w:val="007F5B1E"/>
    <w:rsid w:val="007F6B0A"/>
    <w:rsid w:val="007F7EA2"/>
    <w:rsid w:val="008000A7"/>
    <w:rsid w:val="00800A89"/>
    <w:rsid w:val="00802BEB"/>
    <w:rsid w:val="00802E0A"/>
    <w:rsid w:val="0080300A"/>
    <w:rsid w:val="0080365A"/>
    <w:rsid w:val="00804CE2"/>
    <w:rsid w:val="00804FB1"/>
    <w:rsid w:val="0080540B"/>
    <w:rsid w:val="008061B9"/>
    <w:rsid w:val="008069AB"/>
    <w:rsid w:val="008073B0"/>
    <w:rsid w:val="008079F1"/>
    <w:rsid w:val="00807D48"/>
    <w:rsid w:val="008107C1"/>
    <w:rsid w:val="00811F76"/>
    <w:rsid w:val="0081219F"/>
    <w:rsid w:val="008125E6"/>
    <w:rsid w:val="0081294E"/>
    <w:rsid w:val="0081456C"/>
    <w:rsid w:val="00814B8D"/>
    <w:rsid w:val="00814F69"/>
    <w:rsid w:val="0081553E"/>
    <w:rsid w:val="00815875"/>
    <w:rsid w:val="00815DE4"/>
    <w:rsid w:val="00816E9B"/>
    <w:rsid w:val="00817ED5"/>
    <w:rsid w:val="00820931"/>
    <w:rsid w:val="00821052"/>
    <w:rsid w:val="0082145B"/>
    <w:rsid w:val="00821BA3"/>
    <w:rsid w:val="00822AB6"/>
    <w:rsid w:val="00822B42"/>
    <w:rsid w:val="00823860"/>
    <w:rsid w:val="00823BF0"/>
    <w:rsid w:val="00824904"/>
    <w:rsid w:val="00824BAF"/>
    <w:rsid w:val="0082646C"/>
    <w:rsid w:val="00826F76"/>
    <w:rsid w:val="00827B6F"/>
    <w:rsid w:val="008315E6"/>
    <w:rsid w:val="00831667"/>
    <w:rsid w:val="0083190F"/>
    <w:rsid w:val="00834CB7"/>
    <w:rsid w:val="00835FEC"/>
    <w:rsid w:val="008373A3"/>
    <w:rsid w:val="0083745D"/>
    <w:rsid w:val="008401EE"/>
    <w:rsid w:val="00840633"/>
    <w:rsid w:val="00841560"/>
    <w:rsid w:val="00841C26"/>
    <w:rsid w:val="0084240A"/>
    <w:rsid w:val="00843CFC"/>
    <w:rsid w:val="0084439A"/>
    <w:rsid w:val="008447E1"/>
    <w:rsid w:val="008463ED"/>
    <w:rsid w:val="00846922"/>
    <w:rsid w:val="008472F4"/>
    <w:rsid w:val="008475B3"/>
    <w:rsid w:val="0085018B"/>
    <w:rsid w:val="00850809"/>
    <w:rsid w:val="00850CB5"/>
    <w:rsid w:val="008511C2"/>
    <w:rsid w:val="008511C8"/>
    <w:rsid w:val="0085183A"/>
    <w:rsid w:val="00852332"/>
    <w:rsid w:val="00852B67"/>
    <w:rsid w:val="00852BAA"/>
    <w:rsid w:val="0085362B"/>
    <w:rsid w:val="00854F0F"/>
    <w:rsid w:val="00856A11"/>
    <w:rsid w:val="00860018"/>
    <w:rsid w:val="00860921"/>
    <w:rsid w:val="00861692"/>
    <w:rsid w:val="008647C9"/>
    <w:rsid w:val="00866BCC"/>
    <w:rsid w:val="00870A95"/>
    <w:rsid w:val="008718F0"/>
    <w:rsid w:val="0087264E"/>
    <w:rsid w:val="008726C4"/>
    <w:rsid w:val="008739EC"/>
    <w:rsid w:val="008742C1"/>
    <w:rsid w:val="00874A79"/>
    <w:rsid w:val="00876449"/>
    <w:rsid w:val="008764DD"/>
    <w:rsid w:val="0087665A"/>
    <w:rsid w:val="008767B7"/>
    <w:rsid w:val="00876F4B"/>
    <w:rsid w:val="00880677"/>
    <w:rsid w:val="00880910"/>
    <w:rsid w:val="00880C1A"/>
    <w:rsid w:val="00881564"/>
    <w:rsid w:val="00881E6A"/>
    <w:rsid w:val="008832BE"/>
    <w:rsid w:val="0088662E"/>
    <w:rsid w:val="00890753"/>
    <w:rsid w:val="008907CE"/>
    <w:rsid w:val="00890BEE"/>
    <w:rsid w:val="00892577"/>
    <w:rsid w:val="00892D23"/>
    <w:rsid w:val="008944C6"/>
    <w:rsid w:val="0089493F"/>
    <w:rsid w:val="00894CFE"/>
    <w:rsid w:val="0089521C"/>
    <w:rsid w:val="0089549C"/>
    <w:rsid w:val="00895552"/>
    <w:rsid w:val="00895E70"/>
    <w:rsid w:val="00896383"/>
    <w:rsid w:val="00896548"/>
    <w:rsid w:val="0089719D"/>
    <w:rsid w:val="00897243"/>
    <w:rsid w:val="0089794A"/>
    <w:rsid w:val="00897F54"/>
    <w:rsid w:val="00897FE1"/>
    <w:rsid w:val="008A1094"/>
    <w:rsid w:val="008A1685"/>
    <w:rsid w:val="008A16D0"/>
    <w:rsid w:val="008A27CD"/>
    <w:rsid w:val="008A374A"/>
    <w:rsid w:val="008A4D90"/>
    <w:rsid w:val="008A512C"/>
    <w:rsid w:val="008A5FF5"/>
    <w:rsid w:val="008A6064"/>
    <w:rsid w:val="008A63DF"/>
    <w:rsid w:val="008A6715"/>
    <w:rsid w:val="008B0395"/>
    <w:rsid w:val="008B08F2"/>
    <w:rsid w:val="008B1000"/>
    <w:rsid w:val="008B1582"/>
    <w:rsid w:val="008B166C"/>
    <w:rsid w:val="008B2D8E"/>
    <w:rsid w:val="008B4F71"/>
    <w:rsid w:val="008B4FD2"/>
    <w:rsid w:val="008B5E60"/>
    <w:rsid w:val="008B5F26"/>
    <w:rsid w:val="008B61DA"/>
    <w:rsid w:val="008B6BEC"/>
    <w:rsid w:val="008B6C84"/>
    <w:rsid w:val="008C0C3C"/>
    <w:rsid w:val="008C0DE0"/>
    <w:rsid w:val="008C0FC9"/>
    <w:rsid w:val="008C10CE"/>
    <w:rsid w:val="008C1E3D"/>
    <w:rsid w:val="008C2309"/>
    <w:rsid w:val="008C270E"/>
    <w:rsid w:val="008C340D"/>
    <w:rsid w:val="008C3C81"/>
    <w:rsid w:val="008C5790"/>
    <w:rsid w:val="008C6009"/>
    <w:rsid w:val="008C62D0"/>
    <w:rsid w:val="008C652C"/>
    <w:rsid w:val="008D0355"/>
    <w:rsid w:val="008D20E8"/>
    <w:rsid w:val="008D4069"/>
    <w:rsid w:val="008D454B"/>
    <w:rsid w:val="008D4F0E"/>
    <w:rsid w:val="008D524D"/>
    <w:rsid w:val="008D5A0D"/>
    <w:rsid w:val="008D7064"/>
    <w:rsid w:val="008D79F7"/>
    <w:rsid w:val="008E0A81"/>
    <w:rsid w:val="008E0B8E"/>
    <w:rsid w:val="008E1391"/>
    <w:rsid w:val="008E2C54"/>
    <w:rsid w:val="008E360A"/>
    <w:rsid w:val="008E3BCC"/>
    <w:rsid w:val="008E3C20"/>
    <w:rsid w:val="008E3E68"/>
    <w:rsid w:val="008E76CE"/>
    <w:rsid w:val="008F082C"/>
    <w:rsid w:val="008F0A8C"/>
    <w:rsid w:val="008F0B8B"/>
    <w:rsid w:val="008F0BBF"/>
    <w:rsid w:val="008F16FE"/>
    <w:rsid w:val="008F2727"/>
    <w:rsid w:val="008F281A"/>
    <w:rsid w:val="008F2DF3"/>
    <w:rsid w:val="008F2E90"/>
    <w:rsid w:val="008F3543"/>
    <w:rsid w:val="008F4001"/>
    <w:rsid w:val="008F4C04"/>
    <w:rsid w:val="008F5121"/>
    <w:rsid w:val="008F5376"/>
    <w:rsid w:val="008F6433"/>
    <w:rsid w:val="008F6959"/>
    <w:rsid w:val="00900315"/>
    <w:rsid w:val="00900933"/>
    <w:rsid w:val="00902544"/>
    <w:rsid w:val="0090306A"/>
    <w:rsid w:val="00903776"/>
    <w:rsid w:val="00904A80"/>
    <w:rsid w:val="00904CDB"/>
    <w:rsid w:val="009053D9"/>
    <w:rsid w:val="00906990"/>
    <w:rsid w:val="00907142"/>
    <w:rsid w:val="00907C13"/>
    <w:rsid w:val="00907E77"/>
    <w:rsid w:val="0091017A"/>
    <w:rsid w:val="00910A7E"/>
    <w:rsid w:val="00911F2D"/>
    <w:rsid w:val="00913682"/>
    <w:rsid w:val="0091428C"/>
    <w:rsid w:val="00914734"/>
    <w:rsid w:val="00914FD4"/>
    <w:rsid w:val="00915006"/>
    <w:rsid w:val="00915B6D"/>
    <w:rsid w:val="0091649C"/>
    <w:rsid w:val="00916A10"/>
    <w:rsid w:val="0092150B"/>
    <w:rsid w:val="00921A6D"/>
    <w:rsid w:val="00922599"/>
    <w:rsid w:val="00922936"/>
    <w:rsid w:val="00922E6E"/>
    <w:rsid w:val="009233D7"/>
    <w:rsid w:val="009241AA"/>
    <w:rsid w:val="009251E1"/>
    <w:rsid w:val="009257BD"/>
    <w:rsid w:val="00926875"/>
    <w:rsid w:val="009303B9"/>
    <w:rsid w:val="00930FF4"/>
    <w:rsid w:val="0093283F"/>
    <w:rsid w:val="00932A22"/>
    <w:rsid w:val="0093389E"/>
    <w:rsid w:val="009345C0"/>
    <w:rsid w:val="00934AC2"/>
    <w:rsid w:val="00934D50"/>
    <w:rsid w:val="009364B8"/>
    <w:rsid w:val="00937353"/>
    <w:rsid w:val="00937D82"/>
    <w:rsid w:val="00940DEE"/>
    <w:rsid w:val="0094107B"/>
    <w:rsid w:val="00941718"/>
    <w:rsid w:val="00942565"/>
    <w:rsid w:val="0094294A"/>
    <w:rsid w:val="009439D6"/>
    <w:rsid w:val="00943AAC"/>
    <w:rsid w:val="0094401B"/>
    <w:rsid w:val="009450ED"/>
    <w:rsid w:val="00945CEF"/>
    <w:rsid w:val="00945E8C"/>
    <w:rsid w:val="00946079"/>
    <w:rsid w:val="00946CF0"/>
    <w:rsid w:val="009470BC"/>
    <w:rsid w:val="0094734B"/>
    <w:rsid w:val="00947E24"/>
    <w:rsid w:val="00951CE5"/>
    <w:rsid w:val="009536C0"/>
    <w:rsid w:val="00954009"/>
    <w:rsid w:val="00955902"/>
    <w:rsid w:val="00955D10"/>
    <w:rsid w:val="00960207"/>
    <w:rsid w:val="0096067B"/>
    <w:rsid w:val="009618BF"/>
    <w:rsid w:val="00961ACE"/>
    <w:rsid w:val="009629B0"/>
    <w:rsid w:val="009630F8"/>
    <w:rsid w:val="009637C6"/>
    <w:rsid w:val="009642E8"/>
    <w:rsid w:val="009643D7"/>
    <w:rsid w:val="00964F41"/>
    <w:rsid w:val="00966F7B"/>
    <w:rsid w:val="009674DE"/>
    <w:rsid w:val="0097009E"/>
    <w:rsid w:val="00970225"/>
    <w:rsid w:val="00970F03"/>
    <w:rsid w:val="00970F28"/>
    <w:rsid w:val="00971461"/>
    <w:rsid w:val="00972BD7"/>
    <w:rsid w:val="0097302E"/>
    <w:rsid w:val="009730C5"/>
    <w:rsid w:val="0097400A"/>
    <w:rsid w:val="00974868"/>
    <w:rsid w:val="009756E7"/>
    <w:rsid w:val="00975C3E"/>
    <w:rsid w:val="00976DD3"/>
    <w:rsid w:val="009809B7"/>
    <w:rsid w:val="00980C58"/>
    <w:rsid w:val="00982A23"/>
    <w:rsid w:val="009834AD"/>
    <w:rsid w:val="00983B13"/>
    <w:rsid w:val="00984414"/>
    <w:rsid w:val="0098481E"/>
    <w:rsid w:val="00986068"/>
    <w:rsid w:val="00986CD9"/>
    <w:rsid w:val="00990532"/>
    <w:rsid w:val="00990B8E"/>
    <w:rsid w:val="0099102E"/>
    <w:rsid w:val="00991C85"/>
    <w:rsid w:val="0099277F"/>
    <w:rsid w:val="00992EFD"/>
    <w:rsid w:val="0099359A"/>
    <w:rsid w:val="009935C3"/>
    <w:rsid w:val="00994983"/>
    <w:rsid w:val="00995F04"/>
    <w:rsid w:val="009A0730"/>
    <w:rsid w:val="009A0775"/>
    <w:rsid w:val="009A17B6"/>
    <w:rsid w:val="009A34B6"/>
    <w:rsid w:val="009A3838"/>
    <w:rsid w:val="009A3DC6"/>
    <w:rsid w:val="009A48BD"/>
    <w:rsid w:val="009A5EAF"/>
    <w:rsid w:val="009A74AA"/>
    <w:rsid w:val="009B0561"/>
    <w:rsid w:val="009B27AB"/>
    <w:rsid w:val="009B45F1"/>
    <w:rsid w:val="009B482B"/>
    <w:rsid w:val="009B6B5C"/>
    <w:rsid w:val="009B6E61"/>
    <w:rsid w:val="009B7112"/>
    <w:rsid w:val="009C003A"/>
    <w:rsid w:val="009C045D"/>
    <w:rsid w:val="009C121A"/>
    <w:rsid w:val="009C1B02"/>
    <w:rsid w:val="009C2C65"/>
    <w:rsid w:val="009C31AF"/>
    <w:rsid w:val="009C3AF0"/>
    <w:rsid w:val="009C49C4"/>
    <w:rsid w:val="009C4E5B"/>
    <w:rsid w:val="009C5807"/>
    <w:rsid w:val="009C65F0"/>
    <w:rsid w:val="009C7705"/>
    <w:rsid w:val="009C78CD"/>
    <w:rsid w:val="009D16E6"/>
    <w:rsid w:val="009D2583"/>
    <w:rsid w:val="009D31A9"/>
    <w:rsid w:val="009D35C0"/>
    <w:rsid w:val="009D37EE"/>
    <w:rsid w:val="009D490C"/>
    <w:rsid w:val="009D50EC"/>
    <w:rsid w:val="009D5607"/>
    <w:rsid w:val="009D5931"/>
    <w:rsid w:val="009D5EDF"/>
    <w:rsid w:val="009D6385"/>
    <w:rsid w:val="009D6603"/>
    <w:rsid w:val="009D66D2"/>
    <w:rsid w:val="009D6F5B"/>
    <w:rsid w:val="009D71B9"/>
    <w:rsid w:val="009E0156"/>
    <w:rsid w:val="009E14EE"/>
    <w:rsid w:val="009E30CE"/>
    <w:rsid w:val="009E4ADB"/>
    <w:rsid w:val="009E57C0"/>
    <w:rsid w:val="009E5B85"/>
    <w:rsid w:val="009E659C"/>
    <w:rsid w:val="009E7A10"/>
    <w:rsid w:val="009F0A45"/>
    <w:rsid w:val="009F19D3"/>
    <w:rsid w:val="009F1DBA"/>
    <w:rsid w:val="009F2196"/>
    <w:rsid w:val="009F301B"/>
    <w:rsid w:val="009F35F9"/>
    <w:rsid w:val="009F491F"/>
    <w:rsid w:val="009F4ABD"/>
    <w:rsid w:val="009F5A33"/>
    <w:rsid w:val="009F61C8"/>
    <w:rsid w:val="009F6E8C"/>
    <w:rsid w:val="009F7771"/>
    <w:rsid w:val="009F78E8"/>
    <w:rsid w:val="00A00F56"/>
    <w:rsid w:val="00A01FCB"/>
    <w:rsid w:val="00A02189"/>
    <w:rsid w:val="00A025D0"/>
    <w:rsid w:val="00A039BD"/>
    <w:rsid w:val="00A03E21"/>
    <w:rsid w:val="00A06990"/>
    <w:rsid w:val="00A07390"/>
    <w:rsid w:val="00A07519"/>
    <w:rsid w:val="00A10A19"/>
    <w:rsid w:val="00A11545"/>
    <w:rsid w:val="00A11645"/>
    <w:rsid w:val="00A11DC5"/>
    <w:rsid w:val="00A1354A"/>
    <w:rsid w:val="00A135B6"/>
    <w:rsid w:val="00A15518"/>
    <w:rsid w:val="00A1645B"/>
    <w:rsid w:val="00A171D1"/>
    <w:rsid w:val="00A1760A"/>
    <w:rsid w:val="00A17812"/>
    <w:rsid w:val="00A17BC5"/>
    <w:rsid w:val="00A17D6B"/>
    <w:rsid w:val="00A20127"/>
    <w:rsid w:val="00A2036E"/>
    <w:rsid w:val="00A20C92"/>
    <w:rsid w:val="00A2192B"/>
    <w:rsid w:val="00A226C0"/>
    <w:rsid w:val="00A2285B"/>
    <w:rsid w:val="00A22EA9"/>
    <w:rsid w:val="00A236E5"/>
    <w:rsid w:val="00A24B9A"/>
    <w:rsid w:val="00A25176"/>
    <w:rsid w:val="00A258CE"/>
    <w:rsid w:val="00A25A05"/>
    <w:rsid w:val="00A25FD8"/>
    <w:rsid w:val="00A2707A"/>
    <w:rsid w:val="00A27208"/>
    <w:rsid w:val="00A30554"/>
    <w:rsid w:val="00A30F8A"/>
    <w:rsid w:val="00A315C7"/>
    <w:rsid w:val="00A3182A"/>
    <w:rsid w:val="00A329AB"/>
    <w:rsid w:val="00A33BFC"/>
    <w:rsid w:val="00A3487A"/>
    <w:rsid w:val="00A34E4D"/>
    <w:rsid w:val="00A357EC"/>
    <w:rsid w:val="00A35F55"/>
    <w:rsid w:val="00A3669C"/>
    <w:rsid w:val="00A368F8"/>
    <w:rsid w:val="00A3793A"/>
    <w:rsid w:val="00A416FD"/>
    <w:rsid w:val="00A41CB2"/>
    <w:rsid w:val="00A426F5"/>
    <w:rsid w:val="00A428A2"/>
    <w:rsid w:val="00A42D05"/>
    <w:rsid w:val="00A42DE6"/>
    <w:rsid w:val="00A43A81"/>
    <w:rsid w:val="00A4464E"/>
    <w:rsid w:val="00A44E35"/>
    <w:rsid w:val="00A46AD1"/>
    <w:rsid w:val="00A46FF7"/>
    <w:rsid w:val="00A47181"/>
    <w:rsid w:val="00A50719"/>
    <w:rsid w:val="00A51382"/>
    <w:rsid w:val="00A519B5"/>
    <w:rsid w:val="00A52B2B"/>
    <w:rsid w:val="00A540F2"/>
    <w:rsid w:val="00A54EFA"/>
    <w:rsid w:val="00A57C8E"/>
    <w:rsid w:val="00A57CD7"/>
    <w:rsid w:val="00A60E67"/>
    <w:rsid w:val="00A6315F"/>
    <w:rsid w:val="00A639DB"/>
    <w:rsid w:val="00A6409C"/>
    <w:rsid w:val="00A64A20"/>
    <w:rsid w:val="00A65490"/>
    <w:rsid w:val="00A6568B"/>
    <w:rsid w:val="00A6609A"/>
    <w:rsid w:val="00A66EA1"/>
    <w:rsid w:val="00A67687"/>
    <w:rsid w:val="00A67B33"/>
    <w:rsid w:val="00A70A00"/>
    <w:rsid w:val="00A7154E"/>
    <w:rsid w:val="00A7259D"/>
    <w:rsid w:val="00A7283F"/>
    <w:rsid w:val="00A731C7"/>
    <w:rsid w:val="00A734AC"/>
    <w:rsid w:val="00A73953"/>
    <w:rsid w:val="00A73D63"/>
    <w:rsid w:val="00A75BB3"/>
    <w:rsid w:val="00A75DAD"/>
    <w:rsid w:val="00A768B1"/>
    <w:rsid w:val="00A7771B"/>
    <w:rsid w:val="00A8293A"/>
    <w:rsid w:val="00A82EC3"/>
    <w:rsid w:val="00A834A1"/>
    <w:rsid w:val="00A8354D"/>
    <w:rsid w:val="00A848B8"/>
    <w:rsid w:val="00A858CE"/>
    <w:rsid w:val="00A86136"/>
    <w:rsid w:val="00A869B0"/>
    <w:rsid w:val="00A86A25"/>
    <w:rsid w:val="00A90577"/>
    <w:rsid w:val="00A90ADB"/>
    <w:rsid w:val="00A91C66"/>
    <w:rsid w:val="00A91C6F"/>
    <w:rsid w:val="00A9218B"/>
    <w:rsid w:val="00A92CE0"/>
    <w:rsid w:val="00A93464"/>
    <w:rsid w:val="00A93AFE"/>
    <w:rsid w:val="00A94410"/>
    <w:rsid w:val="00A944AD"/>
    <w:rsid w:val="00A95075"/>
    <w:rsid w:val="00A959E4"/>
    <w:rsid w:val="00A965D3"/>
    <w:rsid w:val="00A967B5"/>
    <w:rsid w:val="00A9737E"/>
    <w:rsid w:val="00AA0403"/>
    <w:rsid w:val="00AA0E14"/>
    <w:rsid w:val="00AA3979"/>
    <w:rsid w:val="00AA5995"/>
    <w:rsid w:val="00AA6FC6"/>
    <w:rsid w:val="00AA745B"/>
    <w:rsid w:val="00AA7481"/>
    <w:rsid w:val="00AB0081"/>
    <w:rsid w:val="00AB009A"/>
    <w:rsid w:val="00AB0F04"/>
    <w:rsid w:val="00AB0F78"/>
    <w:rsid w:val="00AB1340"/>
    <w:rsid w:val="00AB18B1"/>
    <w:rsid w:val="00AB2452"/>
    <w:rsid w:val="00AB254D"/>
    <w:rsid w:val="00AB29AB"/>
    <w:rsid w:val="00AB437F"/>
    <w:rsid w:val="00AB4D94"/>
    <w:rsid w:val="00AB4EE2"/>
    <w:rsid w:val="00AB5D0E"/>
    <w:rsid w:val="00AB5DA7"/>
    <w:rsid w:val="00AB690D"/>
    <w:rsid w:val="00AB7EC8"/>
    <w:rsid w:val="00AC0FCA"/>
    <w:rsid w:val="00AC3B30"/>
    <w:rsid w:val="00AC3C19"/>
    <w:rsid w:val="00AC4BD0"/>
    <w:rsid w:val="00AC578D"/>
    <w:rsid w:val="00AC5B58"/>
    <w:rsid w:val="00AC5DE3"/>
    <w:rsid w:val="00AC5FC4"/>
    <w:rsid w:val="00AC6E70"/>
    <w:rsid w:val="00AC7B16"/>
    <w:rsid w:val="00AC7D27"/>
    <w:rsid w:val="00AD01F8"/>
    <w:rsid w:val="00AD0F7C"/>
    <w:rsid w:val="00AD12C5"/>
    <w:rsid w:val="00AD17B2"/>
    <w:rsid w:val="00AD3943"/>
    <w:rsid w:val="00AD4160"/>
    <w:rsid w:val="00AD4208"/>
    <w:rsid w:val="00AD4C17"/>
    <w:rsid w:val="00AD5094"/>
    <w:rsid w:val="00AD59C5"/>
    <w:rsid w:val="00AD7CEA"/>
    <w:rsid w:val="00AE03A6"/>
    <w:rsid w:val="00AE04FC"/>
    <w:rsid w:val="00AE05B9"/>
    <w:rsid w:val="00AE111E"/>
    <w:rsid w:val="00AE174E"/>
    <w:rsid w:val="00AE267F"/>
    <w:rsid w:val="00AE328D"/>
    <w:rsid w:val="00AE4499"/>
    <w:rsid w:val="00AE4780"/>
    <w:rsid w:val="00AE4B12"/>
    <w:rsid w:val="00AE5F48"/>
    <w:rsid w:val="00AE6C98"/>
    <w:rsid w:val="00AE6DC5"/>
    <w:rsid w:val="00AE7F72"/>
    <w:rsid w:val="00AF03BF"/>
    <w:rsid w:val="00AF082C"/>
    <w:rsid w:val="00AF0959"/>
    <w:rsid w:val="00AF139B"/>
    <w:rsid w:val="00AF1469"/>
    <w:rsid w:val="00AF1479"/>
    <w:rsid w:val="00AF1919"/>
    <w:rsid w:val="00AF2E09"/>
    <w:rsid w:val="00AF30B6"/>
    <w:rsid w:val="00AF4346"/>
    <w:rsid w:val="00AF49FE"/>
    <w:rsid w:val="00AF4BC6"/>
    <w:rsid w:val="00AF7152"/>
    <w:rsid w:val="00AF73F2"/>
    <w:rsid w:val="00B02A9B"/>
    <w:rsid w:val="00B02C17"/>
    <w:rsid w:val="00B02F6C"/>
    <w:rsid w:val="00B02F8F"/>
    <w:rsid w:val="00B0374F"/>
    <w:rsid w:val="00B038D6"/>
    <w:rsid w:val="00B04E95"/>
    <w:rsid w:val="00B05021"/>
    <w:rsid w:val="00B0551E"/>
    <w:rsid w:val="00B06F5C"/>
    <w:rsid w:val="00B071B0"/>
    <w:rsid w:val="00B07229"/>
    <w:rsid w:val="00B10024"/>
    <w:rsid w:val="00B1023D"/>
    <w:rsid w:val="00B10770"/>
    <w:rsid w:val="00B1154C"/>
    <w:rsid w:val="00B1313C"/>
    <w:rsid w:val="00B13AAC"/>
    <w:rsid w:val="00B14547"/>
    <w:rsid w:val="00B157E2"/>
    <w:rsid w:val="00B15C51"/>
    <w:rsid w:val="00B16453"/>
    <w:rsid w:val="00B166C0"/>
    <w:rsid w:val="00B170B2"/>
    <w:rsid w:val="00B179AE"/>
    <w:rsid w:val="00B17C06"/>
    <w:rsid w:val="00B17CDD"/>
    <w:rsid w:val="00B17FF2"/>
    <w:rsid w:val="00B20FA3"/>
    <w:rsid w:val="00B224A3"/>
    <w:rsid w:val="00B24B92"/>
    <w:rsid w:val="00B24FD1"/>
    <w:rsid w:val="00B2526A"/>
    <w:rsid w:val="00B26E0F"/>
    <w:rsid w:val="00B273E4"/>
    <w:rsid w:val="00B3054C"/>
    <w:rsid w:val="00B30865"/>
    <w:rsid w:val="00B32852"/>
    <w:rsid w:val="00B32E1F"/>
    <w:rsid w:val="00B333F4"/>
    <w:rsid w:val="00B3351C"/>
    <w:rsid w:val="00B3446E"/>
    <w:rsid w:val="00B34689"/>
    <w:rsid w:val="00B349FD"/>
    <w:rsid w:val="00B3621F"/>
    <w:rsid w:val="00B363C0"/>
    <w:rsid w:val="00B3704E"/>
    <w:rsid w:val="00B40AB7"/>
    <w:rsid w:val="00B421B2"/>
    <w:rsid w:val="00B43AF3"/>
    <w:rsid w:val="00B448AD"/>
    <w:rsid w:val="00B44A1F"/>
    <w:rsid w:val="00B45BAA"/>
    <w:rsid w:val="00B4665A"/>
    <w:rsid w:val="00B467C1"/>
    <w:rsid w:val="00B46DC5"/>
    <w:rsid w:val="00B4794D"/>
    <w:rsid w:val="00B501A6"/>
    <w:rsid w:val="00B509FF"/>
    <w:rsid w:val="00B50CFC"/>
    <w:rsid w:val="00B50DD2"/>
    <w:rsid w:val="00B5142C"/>
    <w:rsid w:val="00B527A0"/>
    <w:rsid w:val="00B53982"/>
    <w:rsid w:val="00B53F00"/>
    <w:rsid w:val="00B54ACE"/>
    <w:rsid w:val="00B5576F"/>
    <w:rsid w:val="00B55F1B"/>
    <w:rsid w:val="00B56265"/>
    <w:rsid w:val="00B56581"/>
    <w:rsid w:val="00B56864"/>
    <w:rsid w:val="00B56C79"/>
    <w:rsid w:val="00B56C86"/>
    <w:rsid w:val="00B5707E"/>
    <w:rsid w:val="00B60367"/>
    <w:rsid w:val="00B60839"/>
    <w:rsid w:val="00B60B37"/>
    <w:rsid w:val="00B62126"/>
    <w:rsid w:val="00B62579"/>
    <w:rsid w:val="00B627C0"/>
    <w:rsid w:val="00B62856"/>
    <w:rsid w:val="00B62F90"/>
    <w:rsid w:val="00B63679"/>
    <w:rsid w:val="00B649E5"/>
    <w:rsid w:val="00B652BA"/>
    <w:rsid w:val="00B65B65"/>
    <w:rsid w:val="00B65DB5"/>
    <w:rsid w:val="00B66F95"/>
    <w:rsid w:val="00B6761D"/>
    <w:rsid w:val="00B67B84"/>
    <w:rsid w:val="00B70C98"/>
    <w:rsid w:val="00B7170B"/>
    <w:rsid w:val="00B71F26"/>
    <w:rsid w:val="00B727A8"/>
    <w:rsid w:val="00B72FFF"/>
    <w:rsid w:val="00B7316F"/>
    <w:rsid w:val="00B74132"/>
    <w:rsid w:val="00B74791"/>
    <w:rsid w:val="00B74818"/>
    <w:rsid w:val="00B755AD"/>
    <w:rsid w:val="00B76778"/>
    <w:rsid w:val="00B7718E"/>
    <w:rsid w:val="00B779B7"/>
    <w:rsid w:val="00B77AAE"/>
    <w:rsid w:val="00B81042"/>
    <w:rsid w:val="00B82823"/>
    <w:rsid w:val="00B832E3"/>
    <w:rsid w:val="00B83976"/>
    <w:rsid w:val="00B841E6"/>
    <w:rsid w:val="00B8635E"/>
    <w:rsid w:val="00B86FAB"/>
    <w:rsid w:val="00B877CB"/>
    <w:rsid w:val="00B906D3"/>
    <w:rsid w:val="00B90C6B"/>
    <w:rsid w:val="00B91550"/>
    <w:rsid w:val="00B91EBB"/>
    <w:rsid w:val="00B92A89"/>
    <w:rsid w:val="00B92C65"/>
    <w:rsid w:val="00B92F85"/>
    <w:rsid w:val="00B94108"/>
    <w:rsid w:val="00B947DB"/>
    <w:rsid w:val="00B94937"/>
    <w:rsid w:val="00B9630E"/>
    <w:rsid w:val="00B964E9"/>
    <w:rsid w:val="00B9690B"/>
    <w:rsid w:val="00BA02AA"/>
    <w:rsid w:val="00BA06D8"/>
    <w:rsid w:val="00BA0859"/>
    <w:rsid w:val="00BA0C71"/>
    <w:rsid w:val="00BA15ED"/>
    <w:rsid w:val="00BA1613"/>
    <w:rsid w:val="00BA1CFF"/>
    <w:rsid w:val="00BA20C2"/>
    <w:rsid w:val="00BA2D5C"/>
    <w:rsid w:val="00BA3356"/>
    <w:rsid w:val="00BA4457"/>
    <w:rsid w:val="00BA46E7"/>
    <w:rsid w:val="00BA4700"/>
    <w:rsid w:val="00BA47C2"/>
    <w:rsid w:val="00BA4EE1"/>
    <w:rsid w:val="00BA5810"/>
    <w:rsid w:val="00BA6D0A"/>
    <w:rsid w:val="00BA73C7"/>
    <w:rsid w:val="00BA7DAD"/>
    <w:rsid w:val="00BA7E10"/>
    <w:rsid w:val="00BB0FCF"/>
    <w:rsid w:val="00BB149E"/>
    <w:rsid w:val="00BB3C42"/>
    <w:rsid w:val="00BB5595"/>
    <w:rsid w:val="00BB5D85"/>
    <w:rsid w:val="00BB63B9"/>
    <w:rsid w:val="00BB650A"/>
    <w:rsid w:val="00BB6C43"/>
    <w:rsid w:val="00BC0689"/>
    <w:rsid w:val="00BC083A"/>
    <w:rsid w:val="00BC1331"/>
    <w:rsid w:val="00BC1F4E"/>
    <w:rsid w:val="00BC2AE8"/>
    <w:rsid w:val="00BC2DC4"/>
    <w:rsid w:val="00BC3B33"/>
    <w:rsid w:val="00BC3CDD"/>
    <w:rsid w:val="00BC3D78"/>
    <w:rsid w:val="00BD0632"/>
    <w:rsid w:val="00BD100F"/>
    <w:rsid w:val="00BD2915"/>
    <w:rsid w:val="00BD29CC"/>
    <w:rsid w:val="00BD2BEB"/>
    <w:rsid w:val="00BD397C"/>
    <w:rsid w:val="00BD3F26"/>
    <w:rsid w:val="00BD41F7"/>
    <w:rsid w:val="00BD441C"/>
    <w:rsid w:val="00BD4C24"/>
    <w:rsid w:val="00BD619F"/>
    <w:rsid w:val="00BD68D6"/>
    <w:rsid w:val="00BD726E"/>
    <w:rsid w:val="00BD7E52"/>
    <w:rsid w:val="00BE0313"/>
    <w:rsid w:val="00BE090C"/>
    <w:rsid w:val="00BE0B74"/>
    <w:rsid w:val="00BE1A11"/>
    <w:rsid w:val="00BE2839"/>
    <w:rsid w:val="00BE4116"/>
    <w:rsid w:val="00BE538E"/>
    <w:rsid w:val="00BE5446"/>
    <w:rsid w:val="00BE5980"/>
    <w:rsid w:val="00BE5CB2"/>
    <w:rsid w:val="00BE6550"/>
    <w:rsid w:val="00BE6B16"/>
    <w:rsid w:val="00BE7A69"/>
    <w:rsid w:val="00BE7F00"/>
    <w:rsid w:val="00BF2264"/>
    <w:rsid w:val="00BF3BEF"/>
    <w:rsid w:val="00BF537E"/>
    <w:rsid w:val="00BF59B4"/>
    <w:rsid w:val="00BF6691"/>
    <w:rsid w:val="00BF75D8"/>
    <w:rsid w:val="00C002BE"/>
    <w:rsid w:val="00C00306"/>
    <w:rsid w:val="00C016EC"/>
    <w:rsid w:val="00C023D7"/>
    <w:rsid w:val="00C03BD5"/>
    <w:rsid w:val="00C05268"/>
    <w:rsid w:val="00C05371"/>
    <w:rsid w:val="00C05763"/>
    <w:rsid w:val="00C05FF1"/>
    <w:rsid w:val="00C065D2"/>
    <w:rsid w:val="00C10193"/>
    <w:rsid w:val="00C1094E"/>
    <w:rsid w:val="00C1116B"/>
    <w:rsid w:val="00C129CE"/>
    <w:rsid w:val="00C12DD1"/>
    <w:rsid w:val="00C1386E"/>
    <w:rsid w:val="00C1569B"/>
    <w:rsid w:val="00C17069"/>
    <w:rsid w:val="00C17384"/>
    <w:rsid w:val="00C20858"/>
    <w:rsid w:val="00C22A54"/>
    <w:rsid w:val="00C246E6"/>
    <w:rsid w:val="00C252E2"/>
    <w:rsid w:val="00C25D2A"/>
    <w:rsid w:val="00C268F5"/>
    <w:rsid w:val="00C26E7D"/>
    <w:rsid w:val="00C271B4"/>
    <w:rsid w:val="00C27414"/>
    <w:rsid w:val="00C27DC5"/>
    <w:rsid w:val="00C300FD"/>
    <w:rsid w:val="00C3042B"/>
    <w:rsid w:val="00C315F0"/>
    <w:rsid w:val="00C32880"/>
    <w:rsid w:val="00C33E75"/>
    <w:rsid w:val="00C34651"/>
    <w:rsid w:val="00C3497F"/>
    <w:rsid w:val="00C37E4F"/>
    <w:rsid w:val="00C40B0C"/>
    <w:rsid w:val="00C4131F"/>
    <w:rsid w:val="00C42DA0"/>
    <w:rsid w:val="00C42FC0"/>
    <w:rsid w:val="00C4300D"/>
    <w:rsid w:val="00C430DB"/>
    <w:rsid w:val="00C43EC3"/>
    <w:rsid w:val="00C442A1"/>
    <w:rsid w:val="00C44688"/>
    <w:rsid w:val="00C446DD"/>
    <w:rsid w:val="00C44A99"/>
    <w:rsid w:val="00C45AB7"/>
    <w:rsid w:val="00C46560"/>
    <w:rsid w:val="00C47159"/>
    <w:rsid w:val="00C50B8B"/>
    <w:rsid w:val="00C50C56"/>
    <w:rsid w:val="00C50E1A"/>
    <w:rsid w:val="00C50E2B"/>
    <w:rsid w:val="00C528BC"/>
    <w:rsid w:val="00C53DAF"/>
    <w:rsid w:val="00C53F0F"/>
    <w:rsid w:val="00C53F3F"/>
    <w:rsid w:val="00C55746"/>
    <w:rsid w:val="00C55A1B"/>
    <w:rsid w:val="00C55A99"/>
    <w:rsid w:val="00C5739D"/>
    <w:rsid w:val="00C573DA"/>
    <w:rsid w:val="00C578D3"/>
    <w:rsid w:val="00C61296"/>
    <w:rsid w:val="00C6179A"/>
    <w:rsid w:val="00C62CAA"/>
    <w:rsid w:val="00C643E5"/>
    <w:rsid w:val="00C64B57"/>
    <w:rsid w:val="00C661BC"/>
    <w:rsid w:val="00C67AAA"/>
    <w:rsid w:val="00C70702"/>
    <w:rsid w:val="00C71757"/>
    <w:rsid w:val="00C71FCF"/>
    <w:rsid w:val="00C7215E"/>
    <w:rsid w:val="00C726D4"/>
    <w:rsid w:val="00C731B0"/>
    <w:rsid w:val="00C73C5B"/>
    <w:rsid w:val="00C745E0"/>
    <w:rsid w:val="00C74B7E"/>
    <w:rsid w:val="00C7510A"/>
    <w:rsid w:val="00C757F4"/>
    <w:rsid w:val="00C763B9"/>
    <w:rsid w:val="00C7677E"/>
    <w:rsid w:val="00C76AFD"/>
    <w:rsid w:val="00C77A13"/>
    <w:rsid w:val="00C77E7A"/>
    <w:rsid w:val="00C80026"/>
    <w:rsid w:val="00C8005F"/>
    <w:rsid w:val="00C80533"/>
    <w:rsid w:val="00C83026"/>
    <w:rsid w:val="00C83434"/>
    <w:rsid w:val="00C84D68"/>
    <w:rsid w:val="00C84F92"/>
    <w:rsid w:val="00C8514F"/>
    <w:rsid w:val="00C85663"/>
    <w:rsid w:val="00C8587B"/>
    <w:rsid w:val="00C85BB9"/>
    <w:rsid w:val="00C866B1"/>
    <w:rsid w:val="00C8671B"/>
    <w:rsid w:val="00C8675D"/>
    <w:rsid w:val="00C86AC1"/>
    <w:rsid w:val="00C87292"/>
    <w:rsid w:val="00C87962"/>
    <w:rsid w:val="00C90CC3"/>
    <w:rsid w:val="00C91597"/>
    <w:rsid w:val="00C91DFC"/>
    <w:rsid w:val="00C9304E"/>
    <w:rsid w:val="00C930B1"/>
    <w:rsid w:val="00C933A8"/>
    <w:rsid w:val="00C935E8"/>
    <w:rsid w:val="00C93D18"/>
    <w:rsid w:val="00C95F30"/>
    <w:rsid w:val="00C9631B"/>
    <w:rsid w:val="00C963C8"/>
    <w:rsid w:val="00C969D7"/>
    <w:rsid w:val="00C97759"/>
    <w:rsid w:val="00C97A54"/>
    <w:rsid w:val="00CA35E3"/>
    <w:rsid w:val="00CA3D71"/>
    <w:rsid w:val="00CA47EF"/>
    <w:rsid w:val="00CA58AC"/>
    <w:rsid w:val="00CA6E6B"/>
    <w:rsid w:val="00CA7D1D"/>
    <w:rsid w:val="00CA7D88"/>
    <w:rsid w:val="00CA7FB2"/>
    <w:rsid w:val="00CB2E3F"/>
    <w:rsid w:val="00CB42BC"/>
    <w:rsid w:val="00CB42D3"/>
    <w:rsid w:val="00CB4962"/>
    <w:rsid w:val="00CB557F"/>
    <w:rsid w:val="00CB7241"/>
    <w:rsid w:val="00CB7DEE"/>
    <w:rsid w:val="00CC0FFA"/>
    <w:rsid w:val="00CC1F9C"/>
    <w:rsid w:val="00CC40F5"/>
    <w:rsid w:val="00CC6A82"/>
    <w:rsid w:val="00CC7222"/>
    <w:rsid w:val="00CC7BF5"/>
    <w:rsid w:val="00CD035B"/>
    <w:rsid w:val="00CD086D"/>
    <w:rsid w:val="00CD08F2"/>
    <w:rsid w:val="00CD0AC1"/>
    <w:rsid w:val="00CD0E60"/>
    <w:rsid w:val="00CD4360"/>
    <w:rsid w:val="00CD48DD"/>
    <w:rsid w:val="00CD53AB"/>
    <w:rsid w:val="00CD54AC"/>
    <w:rsid w:val="00CD6980"/>
    <w:rsid w:val="00CD6BCB"/>
    <w:rsid w:val="00CE0AB2"/>
    <w:rsid w:val="00CE1067"/>
    <w:rsid w:val="00CE1435"/>
    <w:rsid w:val="00CE271F"/>
    <w:rsid w:val="00CE2B1D"/>
    <w:rsid w:val="00CE2EE0"/>
    <w:rsid w:val="00CE3608"/>
    <w:rsid w:val="00CE5A52"/>
    <w:rsid w:val="00CE6E0E"/>
    <w:rsid w:val="00CE72B0"/>
    <w:rsid w:val="00CE7359"/>
    <w:rsid w:val="00CF0FED"/>
    <w:rsid w:val="00CF1AD7"/>
    <w:rsid w:val="00CF3788"/>
    <w:rsid w:val="00CF46C3"/>
    <w:rsid w:val="00CF4C4C"/>
    <w:rsid w:val="00CF5459"/>
    <w:rsid w:val="00CF6329"/>
    <w:rsid w:val="00CF6FB1"/>
    <w:rsid w:val="00CF75EC"/>
    <w:rsid w:val="00CF7BE7"/>
    <w:rsid w:val="00CF7CEB"/>
    <w:rsid w:val="00D00751"/>
    <w:rsid w:val="00D00E30"/>
    <w:rsid w:val="00D01734"/>
    <w:rsid w:val="00D04077"/>
    <w:rsid w:val="00D04550"/>
    <w:rsid w:val="00D05034"/>
    <w:rsid w:val="00D061D1"/>
    <w:rsid w:val="00D1024F"/>
    <w:rsid w:val="00D10E23"/>
    <w:rsid w:val="00D114CB"/>
    <w:rsid w:val="00D12511"/>
    <w:rsid w:val="00D12A78"/>
    <w:rsid w:val="00D12E4F"/>
    <w:rsid w:val="00D13447"/>
    <w:rsid w:val="00D15595"/>
    <w:rsid w:val="00D15D51"/>
    <w:rsid w:val="00D1704C"/>
    <w:rsid w:val="00D2179D"/>
    <w:rsid w:val="00D22D6F"/>
    <w:rsid w:val="00D25E20"/>
    <w:rsid w:val="00D26541"/>
    <w:rsid w:val="00D300C4"/>
    <w:rsid w:val="00D30A94"/>
    <w:rsid w:val="00D31002"/>
    <w:rsid w:val="00D312DC"/>
    <w:rsid w:val="00D313D0"/>
    <w:rsid w:val="00D32634"/>
    <w:rsid w:val="00D32749"/>
    <w:rsid w:val="00D34179"/>
    <w:rsid w:val="00D34866"/>
    <w:rsid w:val="00D35374"/>
    <w:rsid w:val="00D355F1"/>
    <w:rsid w:val="00D358FB"/>
    <w:rsid w:val="00D35AE3"/>
    <w:rsid w:val="00D36F33"/>
    <w:rsid w:val="00D40AB7"/>
    <w:rsid w:val="00D40AC7"/>
    <w:rsid w:val="00D4125C"/>
    <w:rsid w:val="00D416A1"/>
    <w:rsid w:val="00D41A0D"/>
    <w:rsid w:val="00D41D98"/>
    <w:rsid w:val="00D42F34"/>
    <w:rsid w:val="00D43F39"/>
    <w:rsid w:val="00D4447F"/>
    <w:rsid w:val="00D449A0"/>
    <w:rsid w:val="00D44B7A"/>
    <w:rsid w:val="00D44B7B"/>
    <w:rsid w:val="00D46277"/>
    <w:rsid w:val="00D47CA4"/>
    <w:rsid w:val="00D522A6"/>
    <w:rsid w:val="00D52B36"/>
    <w:rsid w:val="00D53A9F"/>
    <w:rsid w:val="00D5450B"/>
    <w:rsid w:val="00D54992"/>
    <w:rsid w:val="00D54D3D"/>
    <w:rsid w:val="00D56034"/>
    <w:rsid w:val="00D564EC"/>
    <w:rsid w:val="00D56831"/>
    <w:rsid w:val="00D61746"/>
    <w:rsid w:val="00D61817"/>
    <w:rsid w:val="00D62A2A"/>
    <w:rsid w:val="00D62A2B"/>
    <w:rsid w:val="00D62F2D"/>
    <w:rsid w:val="00D6325D"/>
    <w:rsid w:val="00D63836"/>
    <w:rsid w:val="00D647C2"/>
    <w:rsid w:val="00D64C60"/>
    <w:rsid w:val="00D64F49"/>
    <w:rsid w:val="00D66241"/>
    <w:rsid w:val="00D6677B"/>
    <w:rsid w:val="00D66D41"/>
    <w:rsid w:val="00D70770"/>
    <w:rsid w:val="00D720DA"/>
    <w:rsid w:val="00D7233C"/>
    <w:rsid w:val="00D724FF"/>
    <w:rsid w:val="00D7463F"/>
    <w:rsid w:val="00D758F8"/>
    <w:rsid w:val="00D77B1C"/>
    <w:rsid w:val="00D826B6"/>
    <w:rsid w:val="00D8342B"/>
    <w:rsid w:val="00D83740"/>
    <w:rsid w:val="00D839F7"/>
    <w:rsid w:val="00D848E1"/>
    <w:rsid w:val="00D85911"/>
    <w:rsid w:val="00D85E7A"/>
    <w:rsid w:val="00D869C5"/>
    <w:rsid w:val="00D87336"/>
    <w:rsid w:val="00D87B86"/>
    <w:rsid w:val="00D91771"/>
    <w:rsid w:val="00D91C7D"/>
    <w:rsid w:val="00D92A75"/>
    <w:rsid w:val="00D931B4"/>
    <w:rsid w:val="00D9392F"/>
    <w:rsid w:val="00D93DDF"/>
    <w:rsid w:val="00D9404F"/>
    <w:rsid w:val="00D96396"/>
    <w:rsid w:val="00D9727E"/>
    <w:rsid w:val="00D9758A"/>
    <w:rsid w:val="00DA00FD"/>
    <w:rsid w:val="00DA0C11"/>
    <w:rsid w:val="00DA0FCD"/>
    <w:rsid w:val="00DA135C"/>
    <w:rsid w:val="00DA14CD"/>
    <w:rsid w:val="00DA1CE3"/>
    <w:rsid w:val="00DA3679"/>
    <w:rsid w:val="00DA37EB"/>
    <w:rsid w:val="00DA3CA4"/>
    <w:rsid w:val="00DA4216"/>
    <w:rsid w:val="00DA45F4"/>
    <w:rsid w:val="00DA493C"/>
    <w:rsid w:val="00DA4E76"/>
    <w:rsid w:val="00DA576D"/>
    <w:rsid w:val="00DA65E1"/>
    <w:rsid w:val="00DA672D"/>
    <w:rsid w:val="00DA7F93"/>
    <w:rsid w:val="00DB06A7"/>
    <w:rsid w:val="00DB0A2F"/>
    <w:rsid w:val="00DB262F"/>
    <w:rsid w:val="00DB2791"/>
    <w:rsid w:val="00DB3188"/>
    <w:rsid w:val="00DB368D"/>
    <w:rsid w:val="00DB4C7A"/>
    <w:rsid w:val="00DB617F"/>
    <w:rsid w:val="00DB6E8A"/>
    <w:rsid w:val="00DB7BD5"/>
    <w:rsid w:val="00DC0333"/>
    <w:rsid w:val="00DC1E0A"/>
    <w:rsid w:val="00DC229F"/>
    <w:rsid w:val="00DC27C4"/>
    <w:rsid w:val="00DC2836"/>
    <w:rsid w:val="00DC2A47"/>
    <w:rsid w:val="00DC4762"/>
    <w:rsid w:val="00DC50D2"/>
    <w:rsid w:val="00DC54AE"/>
    <w:rsid w:val="00DC5E03"/>
    <w:rsid w:val="00DC6543"/>
    <w:rsid w:val="00DD0CF0"/>
    <w:rsid w:val="00DD2732"/>
    <w:rsid w:val="00DD34AF"/>
    <w:rsid w:val="00DD5D16"/>
    <w:rsid w:val="00DD5DEF"/>
    <w:rsid w:val="00DD7CDF"/>
    <w:rsid w:val="00DE0908"/>
    <w:rsid w:val="00DE1978"/>
    <w:rsid w:val="00DE1D6E"/>
    <w:rsid w:val="00DE1FF7"/>
    <w:rsid w:val="00DE2269"/>
    <w:rsid w:val="00DE2381"/>
    <w:rsid w:val="00DE61EB"/>
    <w:rsid w:val="00DE6535"/>
    <w:rsid w:val="00DE73A9"/>
    <w:rsid w:val="00DF1600"/>
    <w:rsid w:val="00DF1A54"/>
    <w:rsid w:val="00DF1AE0"/>
    <w:rsid w:val="00DF2432"/>
    <w:rsid w:val="00DF382C"/>
    <w:rsid w:val="00DF4A55"/>
    <w:rsid w:val="00DF563C"/>
    <w:rsid w:val="00DF5E01"/>
    <w:rsid w:val="00DF621A"/>
    <w:rsid w:val="00DF6A54"/>
    <w:rsid w:val="00DF7676"/>
    <w:rsid w:val="00E01E05"/>
    <w:rsid w:val="00E01E58"/>
    <w:rsid w:val="00E01ED6"/>
    <w:rsid w:val="00E044FE"/>
    <w:rsid w:val="00E047CF"/>
    <w:rsid w:val="00E06ECE"/>
    <w:rsid w:val="00E07C81"/>
    <w:rsid w:val="00E07DBD"/>
    <w:rsid w:val="00E101AE"/>
    <w:rsid w:val="00E106AA"/>
    <w:rsid w:val="00E10797"/>
    <w:rsid w:val="00E10C46"/>
    <w:rsid w:val="00E113D5"/>
    <w:rsid w:val="00E11C0C"/>
    <w:rsid w:val="00E123C7"/>
    <w:rsid w:val="00E130C7"/>
    <w:rsid w:val="00E1445F"/>
    <w:rsid w:val="00E14946"/>
    <w:rsid w:val="00E14FF0"/>
    <w:rsid w:val="00E17859"/>
    <w:rsid w:val="00E2062A"/>
    <w:rsid w:val="00E21307"/>
    <w:rsid w:val="00E22CFC"/>
    <w:rsid w:val="00E24368"/>
    <w:rsid w:val="00E24536"/>
    <w:rsid w:val="00E247BD"/>
    <w:rsid w:val="00E2489B"/>
    <w:rsid w:val="00E252C7"/>
    <w:rsid w:val="00E2593E"/>
    <w:rsid w:val="00E26F45"/>
    <w:rsid w:val="00E270D5"/>
    <w:rsid w:val="00E313C7"/>
    <w:rsid w:val="00E323D3"/>
    <w:rsid w:val="00E32FA8"/>
    <w:rsid w:val="00E33D7E"/>
    <w:rsid w:val="00E34076"/>
    <w:rsid w:val="00E34B1E"/>
    <w:rsid w:val="00E35E08"/>
    <w:rsid w:val="00E36842"/>
    <w:rsid w:val="00E368BD"/>
    <w:rsid w:val="00E369D6"/>
    <w:rsid w:val="00E36B5C"/>
    <w:rsid w:val="00E3703C"/>
    <w:rsid w:val="00E40A47"/>
    <w:rsid w:val="00E410E2"/>
    <w:rsid w:val="00E411FB"/>
    <w:rsid w:val="00E413ED"/>
    <w:rsid w:val="00E41B66"/>
    <w:rsid w:val="00E454FB"/>
    <w:rsid w:val="00E46633"/>
    <w:rsid w:val="00E46A41"/>
    <w:rsid w:val="00E46E45"/>
    <w:rsid w:val="00E4732D"/>
    <w:rsid w:val="00E54893"/>
    <w:rsid w:val="00E54FBE"/>
    <w:rsid w:val="00E55327"/>
    <w:rsid w:val="00E56405"/>
    <w:rsid w:val="00E5791E"/>
    <w:rsid w:val="00E60AF4"/>
    <w:rsid w:val="00E6104A"/>
    <w:rsid w:val="00E61DEE"/>
    <w:rsid w:val="00E62570"/>
    <w:rsid w:val="00E62648"/>
    <w:rsid w:val="00E6386A"/>
    <w:rsid w:val="00E64551"/>
    <w:rsid w:val="00E65280"/>
    <w:rsid w:val="00E65D3E"/>
    <w:rsid w:val="00E65D58"/>
    <w:rsid w:val="00E65F57"/>
    <w:rsid w:val="00E6638B"/>
    <w:rsid w:val="00E66776"/>
    <w:rsid w:val="00E67AC2"/>
    <w:rsid w:val="00E70102"/>
    <w:rsid w:val="00E70405"/>
    <w:rsid w:val="00E70919"/>
    <w:rsid w:val="00E70BDE"/>
    <w:rsid w:val="00E70E6D"/>
    <w:rsid w:val="00E7293E"/>
    <w:rsid w:val="00E72BFA"/>
    <w:rsid w:val="00E732C9"/>
    <w:rsid w:val="00E73BFC"/>
    <w:rsid w:val="00E7580F"/>
    <w:rsid w:val="00E75929"/>
    <w:rsid w:val="00E75A98"/>
    <w:rsid w:val="00E762CB"/>
    <w:rsid w:val="00E76BC0"/>
    <w:rsid w:val="00E82604"/>
    <w:rsid w:val="00E8284F"/>
    <w:rsid w:val="00E83493"/>
    <w:rsid w:val="00E83635"/>
    <w:rsid w:val="00E8521B"/>
    <w:rsid w:val="00E8522B"/>
    <w:rsid w:val="00E8576F"/>
    <w:rsid w:val="00E87536"/>
    <w:rsid w:val="00E879AD"/>
    <w:rsid w:val="00E90606"/>
    <w:rsid w:val="00E9092B"/>
    <w:rsid w:val="00E926A8"/>
    <w:rsid w:val="00E92942"/>
    <w:rsid w:val="00E92F0D"/>
    <w:rsid w:val="00E9442D"/>
    <w:rsid w:val="00E947D6"/>
    <w:rsid w:val="00E95B22"/>
    <w:rsid w:val="00E96B62"/>
    <w:rsid w:val="00E96BB4"/>
    <w:rsid w:val="00EA00BA"/>
    <w:rsid w:val="00EA02EB"/>
    <w:rsid w:val="00EA0570"/>
    <w:rsid w:val="00EA1105"/>
    <w:rsid w:val="00EA2989"/>
    <w:rsid w:val="00EA3384"/>
    <w:rsid w:val="00EA705C"/>
    <w:rsid w:val="00EA735F"/>
    <w:rsid w:val="00EA7EAE"/>
    <w:rsid w:val="00EB06F4"/>
    <w:rsid w:val="00EB0B1D"/>
    <w:rsid w:val="00EB1174"/>
    <w:rsid w:val="00EB1716"/>
    <w:rsid w:val="00EB3522"/>
    <w:rsid w:val="00EB3E60"/>
    <w:rsid w:val="00EB4799"/>
    <w:rsid w:val="00EB49EB"/>
    <w:rsid w:val="00EB6224"/>
    <w:rsid w:val="00EB6739"/>
    <w:rsid w:val="00EB7036"/>
    <w:rsid w:val="00EC05B2"/>
    <w:rsid w:val="00EC06B4"/>
    <w:rsid w:val="00EC0AEE"/>
    <w:rsid w:val="00EC12EF"/>
    <w:rsid w:val="00EC15BD"/>
    <w:rsid w:val="00EC3350"/>
    <w:rsid w:val="00EC376D"/>
    <w:rsid w:val="00EC3AAD"/>
    <w:rsid w:val="00EC4F0A"/>
    <w:rsid w:val="00EC5423"/>
    <w:rsid w:val="00EC64E1"/>
    <w:rsid w:val="00EC705C"/>
    <w:rsid w:val="00EC7289"/>
    <w:rsid w:val="00EC7F75"/>
    <w:rsid w:val="00ED1506"/>
    <w:rsid w:val="00ED152A"/>
    <w:rsid w:val="00ED1B14"/>
    <w:rsid w:val="00ED25FA"/>
    <w:rsid w:val="00ED3D0B"/>
    <w:rsid w:val="00ED46D8"/>
    <w:rsid w:val="00ED55EB"/>
    <w:rsid w:val="00ED5A94"/>
    <w:rsid w:val="00ED6709"/>
    <w:rsid w:val="00ED675B"/>
    <w:rsid w:val="00ED6C93"/>
    <w:rsid w:val="00EE0C6A"/>
    <w:rsid w:val="00EE2BAC"/>
    <w:rsid w:val="00EE3333"/>
    <w:rsid w:val="00EE33F7"/>
    <w:rsid w:val="00EE4B87"/>
    <w:rsid w:val="00EE4BDE"/>
    <w:rsid w:val="00EE5420"/>
    <w:rsid w:val="00EE6720"/>
    <w:rsid w:val="00EE78CC"/>
    <w:rsid w:val="00EF00B1"/>
    <w:rsid w:val="00EF15EB"/>
    <w:rsid w:val="00EF235A"/>
    <w:rsid w:val="00EF2FC2"/>
    <w:rsid w:val="00EF4A4F"/>
    <w:rsid w:val="00EF5034"/>
    <w:rsid w:val="00EF51AA"/>
    <w:rsid w:val="00EF5AA5"/>
    <w:rsid w:val="00EF5B0B"/>
    <w:rsid w:val="00EF5BB0"/>
    <w:rsid w:val="00EF7AC9"/>
    <w:rsid w:val="00EF7F50"/>
    <w:rsid w:val="00F00302"/>
    <w:rsid w:val="00F00BEC"/>
    <w:rsid w:val="00F015BD"/>
    <w:rsid w:val="00F01633"/>
    <w:rsid w:val="00F016D0"/>
    <w:rsid w:val="00F0227A"/>
    <w:rsid w:val="00F026C9"/>
    <w:rsid w:val="00F02A41"/>
    <w:rsid w:val="00F030CA"/>
    <w:rsid w:val="00F04B89"/>
    <w:rsid w:val="00F04C29"/>
    <w:rsid w:val="00F054E1"/>
    <w:rsid w:val="00F05826"/>
    <w:rsid w:val="00F06EC4"/>
    <w:rsid w:val="00F07BB5"/>
    <w:rsid w:val="00F105B2"/>
    <w:rsid w:val="00F10748"/>
    <w:rsid w:val="00F108DA"/>
    <w:rsid w:val="00F113E1"/>
    <w:rsid w:val="00F11CA4"/>
    <w:rsid w:val="00F11DA2"/>
    <w:rsid w:val="00F13F61"/>
    <w:rsid w:val="00F1421B"/>
    <w:rsid w:val="00F149B3"/>
    <w:rsid w:val="00F1764C"/>
    <w:rsid w:val="00F2133B"/>
    <w:rsid w:val="00F21E24"/>
    <w:rsid w:val="00F23E7B"/>
    <w:rsid w:val="00F245F7"/>
    <w:rsid w:val="00F25424"/>
    <w:rsid w:val="00F254DD"/>
    <w:rsid w:val="00F2582F"/>
    <w:rsid w:val="00F30134"/>
    <w:rsid w:val="00F32ADC"/>
    <w:rsid w:val="00F32D47"/>
    <w:rsid w:val="00F330D5"/>
    <w:rsid w:val="00F3321B"/>
    <w:rsid w:val="00F34DDF"/>
    <w:rsid w:val="00F351D7"/>
    <w:rsid w:val="00F3535D"/>
    <w:rsid w:val="00F35F87"/>
    <w:rsid w:val="00F36053"/>
    <w:rsid w:val="00F367F2"/>
    <w:rsid w:val="00F36D49"/>
    <w:rsid w:val="00F37535"/>
    <w:rsid w:val="00F40101"/>
    <w:rsid w:val="00F409EC"/>
    <w:rsid w:val="00F41137"/>
    <w:rsid w:val="00F41EE7"/>
    <w:rsid w:val="00F44279"/>
    <w:rsid w:val="00F445C3"/>
    <w:rsid w:val="00F44AA9"/>
    <w:rsid w:val="00F450E4"/>
    <w:rsid w:val="00F45780"/>
    <w:rsid w:val="00F46020"/>
    <w:rsid w:val="00F46581"/>
    <w:rsid w:val="00F468A0"/>
    <w:rsid w:val="00F46A0B"/>
    <w:rsid w:val="00F46C5F"/>
    <w:rsid w:val="00F46DB5"/>
    <w:rsid w:val="00F475DF"/>
    <w:rsid w:val="00F477CE"/>
    <w:rsid w:val="00F5012B"/>
    <w:rsid w:val="00F506A7"/>
    <w:rsid w:val="00F50E18"/>
    <w:rsid w:val="00F51652"/>
    <w:rsid w:val="00F525BC"/>
    <w:rsid w:val="00F52945"/>
    <w:rsid w:val="00F52E95"/>
    <w:rsid w:val="00F57D9D"/>
    <w:rsid w:val="00F61261"/>
    <w:rsid w:val="00F62745"/>
    <w:rsid w:val="00F643C9"/>
    <w:rsid w:val="00F646D5"/>
    <w:rsid w:val="00F64A24"/>
    <w:rsid w:val="00F6557D"/>
    <w:rsid w:val="00F65A63"/>
    <w:rsid w:val="00F65F8E"/>
    <w:rsid w:val="00F66140"/>
    <w:rsid w:val="00F6632A"/>
    <w:rsid w:val="00F668F2"/>
    <w:rsid w:val="00F66B79"/>
    <w:rsid w:val="00F67182"/>
    <w:rsid w:val="00F675B1"/>
    <w:rsid w:val="00F73565"/>
    <w:rsid w:val="00F73D4B"/>
    <w:rsid w:val="00F74556"/>
    <w:rsid w:val="00F745FF"/>
    <w:rsid w:val="00F75120"/>
    <w:rsid w:val="00F755E3"/>
    <w:rsid w:val="00F75D43"/>
    <w:rsid w:val="00F7659B"/>
    <w:rsid w:val="00F76EC4"/>
    <w:rsid w:val="00F7776F"/>
    <w:rsid w:val="00F77BC7"/>
    <w:rsid w:val="00F80718"/>
    <w:rsid w:val="00F81676"/>
    <w:rsid w:val="00F82E74"/>
    <w:rsid w:val="00F83359"/>
    <w:rsid w:val="00F83670"/>
    <w:rsid w:val="00F83DD1"/>
    <w:rsid w:val="00F86B5C"/>
    <w:rsid w:val="00F86C88"/>
    <w:rsid w:val="00F8712D"/>
    <w:rsid w:val="00F8716D"/>
    <w:rsid w:val="00F87340"/>
    <w:rsid w:val="00F8790E"/>
    <w:rsid w:val="00F87D63"/>
    <w:rsid w:val="00F87DFB"/>
    <w:rsid w:val="00F87EDD"/>
    <w:rsid w:val="00F901D6"/>
    <w:rsid w:val="00F91564"/>
    <w:rsid w:val="00F9198F"/>
    <w:rsid w:val="00F91BEF"/>
    <w:rsid w:val="00F92677"/>
    <w:rsid w:val="00F926D7"/>
    <w:rsid w:val="00F93085"/>
    <w:rsid w:val="00F94565"/>
    <w:rsid w:val="00F94733"/>
    <w:rsid w:val="00F94982"/>
    <w:rsid w:val="00F96AB5"/>
    <w:rsid w:val="00F973A2"/>
    <w:rsid w:val="00F975CB"/>
    <w:rsid w:val="00F97819"/>
    <w:rsid w:val="00F97C93"/>
    <w:rsid w:val="00FA0147"/>
    <w:rsid w:val="00FA0AB8"/>
    <w:rsid w:val="00FA0FB4"/>
    <w:rsid w:val="00FA1120"/>
    <w:rsid w:val="00FA2097"/>
    <w:rsid w:val="00FA23C0"/>
    <w:rsid w:val="00FA3BE0"/>
    <w:rsid w:val="00FA3FBC"/>
    <w:rsid w:val="00FA49A2"/>
    <w:rsid w:val="00FA5B62"/>
    <w:rsid w:val="00FA5C87"/>
    <w:rsid w:val="00FA6595"/>
    <w:rsid w:val="00FA67FD"/>
    <w:rsid w:val="00FA6FB3"/>
    <w:rsid w:val="00FA7BFE"/>
    <w:rsid w:val="00FA7FBC"/>
    <w:rsid w:val="00FB074A"/>
    <w:rsid w:val="00FB0B77"/>
    <w:rsid w:val="00FB0C8D"/>
    <w:rsid w:val="00FB13CA"/>
    <w:rsid w:val="00FB1E9E"/>
    <w:rsid w:val="00FB366C"/>
    <w:rsid w:val="00FB3709"/>
    <w:rsid w:val="00FB64D5"/>
    <w:rsid w:val="00FC006E"/>
    <w:rsid w:val="00FC0370"/>
    <w:rsid w:val="00FC1513"/>
    <w:rsid w:val="00FC1A9A"/>
    <w:rsid w:val="00FC1CFD"/>
    <w:rsid w:val="00FC259D"/>
    <w:rsid w:val="00FC2D0C"/>
    <w:rsid w:val="00FC2D75"/>
    <w:rsid w:val="00FC2E3C"/>
    <w:rsid w:val="00FC3162"/>
    <w:rsid w:val="00FC38AD"/>
    <w:rsid w:val="00FC43D0"/>
    <w:rsid w:val="00FC69EE"/>
    <w:rsid w:val="00FC74DF"/>
    <w:rsid w:val="00FC7CF7"/>
    <w:rsid w:val="00FD033A"/>
    <w:rsid w:val="00FD0B13"/>
    <w:rsid w:val="00FD2238"/>
    <w:rsid w:val="00FD24FD"/>
    <w:rsid w:val="00FD2911"/>
    <w:rsid w:val="00FD2AA2"/>
    <w:rsid w:val="00FD4261"/>
    <w:rsid w:val="00FD4493"/>
    <w:rsid w:val="00FD6A25"/>
    <w:rsid w:val="00FD6F5B"/>
    <w:rsid w:val="00FD7147"/>
    <w:rsid w:val="00FD7576"/>
    <w:rsid w:val="00FD7853"/>
    <w:rsid w:val="00FE1764"/>
    <w:rsid w:val="00FE22B5"/>
    <w:rsid w:val="00FE2DAE"/>
    <w:rsid w:val="00FE2FD6"/>
    <w:rsid w:val="00FE3F95"/>
    <w:rsid w:val="00FE43A3"/>
    <w:rsid w:val="00FE49FA"/>
    <w:rsid w:val="00FE5F9A"/>
    <w:rsid w:val="00FE6569"/>
    <w:rsid w:val="00FE7004"/>
    <w:rsid w:val="00FE785D"/>
    <w:rsid w:val="00FE7B93"/>
    <w:rsid w:val="00FE7BD4"/>
    <w:rsid w:val="00FF0A53"/>
    <w:rsid w:val="00FF20FB"/>
    <w:rsid w:val="00FF273B"/>
    <w:rsid w:val="00FF2B43"/>
    <w:rsid w:val="00FF3993"/>
    <w:rsid w:val="00FF3B8F"/>
    <w:rsid w:val="00FF40ED"/>
    <w:rsid w:val="00FF5F7F"/>
    <w:rsid w:val="00FF6E47"/>
    <w:rsid w:val="00FF7DFA"/>
    <w:rsid w:val="7274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AB6028"/>
  <w15:docId w15:val="{EA06C54B-1E3A-40D1-9285-2036F998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D2"/>
    <w:pPr>
      <w:spacing w:after="0"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FD2"/>
    <w:pPr>
      <w:keepNext/>
      <w:keepLines/>
      <w:suppressAutoHyphens/>
      <w:spacing w:after="360" w:line="540" w:lineRule="atLeast"/>
      <w:outlineLvl w:val="0"/>
    </w:pPr>
    <w:rPr>
      <w:rFonts w:eastAsia="Times New Roman" w:cs="Tahoma"/>
      <w:kern w:val="52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6A5FD2"/>
    <w:pPr>
      <w:keepNext/>
      <w:keepLines/>
      <w:pBdr>
        <w:top w:val="single" w:sz="2" w:space="1" w:color="000000"/>
      </w:pBdr>
      <w:suppressAutoHyphens/>
      <w:spacing w:before="480" w:after="240"/>
      <w:outlineLvl w:val="1"/>
    </w:pPr>
    <w:rPr>
      <w:rFonts w:eastAsia="Times New Roman" w:cs="Tahoma"/>
      <w:kern w:val="40"/>
      <w:sz w:val="28"/>
      <w:szCs w:val="28"/>
    </w:rPr>
  </w:style>
  <w:style w:type="paragraph" w:styleId="Heading3">
    <w:name w:val="heading 3"/>
    <w:basedOn w:val="Normal"/>
    <w:link w:val="Heading3Char"/>
    <w:qFormat/>
    <w:rsid w:val="00A7154E"/>
    <w:pPr>
      <w:keepNext/>
      <w:keepLines/>
      <w:suppressAutoHyphens/>
      <w:spacing w:before="360" w:after="120"/>
      <w:outlineLvl w:val="2"/>
    </w:pPr>
    <w:rPr>
      <w:rFonts w:eastAsia="Times New Roman" w:cs="Tahoma"/>
      <w:b/>
      <w:color w:val="007DC6"/>
      <w:kern w:val="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614"/>
    <w:pPr>
      <w:keepNext/>
      <w:keepLines/>
      <w:suppressAutoHyphens/>
      <w:spacing w:before="360" w:after="120"/>
      <w:outlineLvl w:val="3"/>
    </w:pPr>
    <w:rPr>
      <w:rFonts w:eastAsia="Times New Roman" w:cs="Tahoma"/>
      <w:b/>
      <w:color w:val="000000"/>
      <w:sz w:val="24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646DF6"/>
    <w:pPr>
      <w:keepNext/>
      <w:keepLines/>
      <w:spacing w:before="360" w:after="12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B27EE"/>
    <w:pPr>
      <w:keepNext/>
      <w:keepLines/>
      <w:spacing w:before="240" w:after="120"/>
      <w:outlineLvl w:val="5"/>
    </w:pPr>
    <w:rPr>
      <w:b/>
      <w:i/>
      <w:color w:val="1F4E79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D00E30"/>
    <w:pPr>
      <w:keepNext/>
      <w:keepLines/>
      <w:spacing w:after="40"/>
      <w:outlineLvl w:val="6"/>
    </w:pPr>
    <w:rPr>
      <w:b/>
      <w:sz w:val="20"/>
    </w:rPr>
  </w:style>
  <w:style w:type="paragraph" w:styleId="Heading8">
    <w:name w:val="heading 8"/>
    <w:basedOn w:val="Heading7"/>
    <w:next w:val="Normal"/>
    <w:link w:val="Heading8Char"/>
    <w:unhideWhenUsed/>
    <w:qFormat/>
    <w:rsid w:val="00646DF6"/>
    <w:pPr>
      <w:spacing w:before="120"/>
      <w:outlineLvl w:val="7"/>
    </w:pPr>
    <w:rPr>
      <w:color w:val="1F4E79" w:themeColor="accent1" w:themeShade="80"/>
      <w:szCs w:val="21"/>
    </w:rPr>
  </w:style>
  <w:style w:type="paragraph" w:styleId="Heading9">
    <w:name w:val="heading 9"/>
    <w:basedOn w:val="Heading8"/>
    <w:next w:val="Normal"/>
    <w:link w:val="Heading9Char"/>
    <w:unhideWhenUsed/>
    <w:qFormat/>
    <w:rsid w:val="00E07C81"/>
    <w:pPr>
      <w:spacing w:after="0"/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5FD2"/>
    <w:rPr>
      <w:rFonts w:ascii="Tahoma" w:eastAsia="Times New Roman" w:hAnsi="Tahoma" w:cs="Tahoma"/>
      <w:kern w:val="4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7154E"/>
    <w:rPr>
      <w:rFonts w:ascii="Tahoma" w:eastAsia="Times New Roman" w:hAnsi="Tahoma" w:cs="Tahoma"/>
      <w:b/>
      <w:color w:val="007DC6"/>
      <w:kern w:val="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6614"/>
    <w:rPr>
      <w:rFonts w:ascii="Tahoma" w:eastAsia="Times New Roman" w:hAnsi="Tahoma" w:cs="Tahoma"/>
      <w:b/>
      <w:color w:val="000000"/>
      <w:sz w:val="24"/>
      <w:szCs w:val="20"/>
    </w:rPr>
  </w:style>
  <w:style w:type="paragraph" w:customStyle="1" w:styleId="PracticeList1">
    <w:name w:val="Practice List 1"/>
    <w:basedOn w:val="PracticeBody"/>
    <w:qFormat/>
    <w:rsid w:val="00626334"/>
    <w:pPr>
      <w:numPr>
        <w:numId w:val="22"/>
      </w:numPr>
      <w:spacing w:line="240" w:lineRule="auto"/>
      <w:ind w:left="547" w:hanging="187"/>
    </w:pPr>
  </w:style>
  <w:style w:type="paragraph" w:styleId="ListParagraph">
    <w:name w:val="List Paragraph"/>
    <w:basedOn w:val="Normal"/>
    <w:uiPriority w:val="34"/>
    <w:qFormat/>
    <w:rsid w:val="00945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FD2"/>
    <w:rPr>
      <w:rFonts w:ascii="Tahoma" w:eastAsia="Times New Roman" w:hAnsi="Tahoma" w:cs="Tahoma"/>
      <w:kern w:val="52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646DF6"/>
    <w:rPr>
      <w:rFonts w:ascii="Tahoma" w:hAnsi="Tahoma"/>
      <w:b/>
    </w:rPr>
  </w:style>
  <w:style w:type="character" w:customStyle="1" w:styleId="Heading6Char">
    <w:name w:val="Heading 6 Char"/>
    <w:basedOn w:val="DefaultParagraphFont"/>
    <w:link w:val="Heading6"/>
    <w:rsid w:val="007B27EE"/>
    <w:rPr>
      <w:rFonts w:ascii="Tahoma" w:hAnsi="Tahoma"/>
      <w:b/>
      <w:i/>
      <w:color w:val="1F4E79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rsid w:val="00D00E30"/>
    <w:rPr>
      <w:rFonts w:ascii="Tahoma" w:hAnsi="Tahoma"/>
      <w:b/>
      <w:sz w:val="20"/>
    </w:rPr>
  </w:style>
  <w:style w:type="character" w:customStyle="1" w:styleId="Heading8Char">
    <w:name w:val="Heading 8 Char"/>
    <w:basedOn w:val="DefaultParagraphFont"/>
    <w:link w:val="Heading8"/>
    <w:rsid w:val="00646DF6"/>
    <w:rPr>
      <w:rFonts w:ascii="Tahoma" w:hAnsi="Tahoma"/>
      <w:b/>
      <w:color w:val="1F4E79" w:themeColor="accent1" w:themeShade="80"/>
      <w:sz w:val="18"/>
      <w:szCs w:val="21"/>
    </w:rPr>
  </w:style>
  <w:style w:type="character" w:customStyle="1" w:styleId="Heading9Char">
    <w:name w:val="Heading 9 Char"/>
    <w:basedOn w:val="DefaultParagraphFont"/>
    <w:link w:val="Heading9"/>
    <w:rsid w:val="00E07C81"/>
    <w:rPr>
      <w:rFonts w:ascii="Tahoma" w:eastAsiaTheme="majorEastAsia" w:hAnsi="Tahoma" w:cstheme="majorBidi"/>
      <w:b/>
      <w:color w:val="1F4E79" w:themeColor="accent1" w:themeShade="80"/>
      <w:sz w:val="20"/>
      <w:szCs w:val="21"/>
    </w:rPr>
  </w:style>
  <w:style w:type="table" w:styleId="TableGrid">
    <w:name w:val="Table Grid"/>
    <w:basedOn w:val="TableNormal"/>
    <w:uiPriority w:val="59"/>
    <w:rsid w:val="00C3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C32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nhideWhenUsed/>
    <w:rsid w:val="00C3288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32880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328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32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3288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C328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nhideWhenUsed/>
    <w:rsid w:val="005E452D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rsid w:val="005E452D"/>
    <w:rPr>
      <w:rFonts w:ascii="Tahoma" w:hAnsi="Tahoma"/>
    </w:rPr>
  </w:style>
  <w:style w:type="table" w:customStyle="1" w:styleId="TableGrid1">
    <w:name w:val="Table Grid1"/>
    <w:basedOn w:val="TableNormal"/>
    <w:next w:val="TableGrid"/>
    <w:uiPriority w:val="59"/>
    <w:rsid w:val="00C3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32880"/>
    <w:pPr>
      <w:spacing w:after="0" w:line="240" w:lineRule="auto"/>
    </w:pPr>
  </w:style>
  <w:style w:type="character" w:styleId="FootnoteReference">
    <w:name w:val="footnote reference"/>
    <w:basedOn w:val="DefaultParagraphFont"/>
    <w:rsid w:val="000A3808"/>
    <w:rPr>
      <w:vertAlign w:val="superscript"/>
    </w:rPr>
  </w:style>
  <w:style w:type="paragraph" w:customStyle="1" w:styleId="Footnote">
    <w:name w:val="Footnote"/>
    <w:basedOn w:val="Normal"/>
    <w:link w:val="FootnoteChar"/>
    <w:rsid w:val="000A3808"/>
    <w:pPr>
      <w:tabs>
        <w:tab w:val="left" w:pos="360"/>
      </w:tabs>
      <w:suppressAutoHyphens/>
      <w:spacing w:line="200" w:lineRule="atLeast"/>
      <w:ind w:left="360" w:hanging="360"/>
    </w:pPr>
    <w:rPr>
      <w:rFonts w:ascii="Arial" w:eastAsia="Calibri" w:hAnsi="Arial" w:cs="Times New Roman"/>
      <w:kern w:val="22"/>
      <w:sz w:val="16"/>
      <w:szCs w:val="16"/>
    </w:rPr>
  </w:style>
  <w:style w:type="character" w:customStyle="1" w:styleId="FootnoteChar">
    <w:name w:val="Footnote Char"/>
    <w:basedOn w:val="DefaultParagraphFont"/>
    <w:link w:val="Footnote"/>
    <w:rsid w:val="000A3808"/>
    <w:rPr>
      <w:rFonts w:ascii="Arial" w:eastAsia="Calibri" w:hAnsi="Arial" w:cs="Times New Roman"/>
      <w:kern w:val="22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6B242B"/>
    <w:pPr>
      <w:spacing w:after="120"/>
      <w:ind w:left="72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B242B"/>
    <w:rPr>
      <w:rFonts w:ascii="Arial" w:eastAsia="Times New Roman" w:hAnsi="Arial" w:cs="Times New Roman"/>
      <w:szCs w:val="20"/>
    </w:rPr>
  </w:style>
  <w:style w:type="character" w:styleId="IntenseReference">
    <w:name w:val="Intense Reference"/>
    <w:basedOn w:val="DefaultParagraphFont"/>
    <w:uiPriority w:val="32"/>
    <w:qFormat/>
    <w:rsid w:val="00C84F92"/>
    <w:rPr>
      <w:b/>
      <w:bCs/>
      <w:smallCaps/>
      <w:color w:val="ED7D31" w:themeColor="accent2"/>
      <w:spacing w:val="5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65BA"/>
  </w:style>
  <w:style w:type="paragraph" w:styleId="BlockText">
    <w:name w:val="Block Text"/>
    <w:basedOn w:val="Normal"/>
    <w:uiPriority w:val="99"/>
    <w:semiHidden/>
    <w:unhideWhenUsed/>
    <w:rsid w:val="004465B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465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65BA"/>
    <w:rPr>
      <w:rFonts w:ascii="Tahoma" w:hAnsi="Tahoma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465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65BA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65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65BA"/>
    <w:rPr>
      <w:rFonts w:ascii="Tahoma" w:hAnsi="Tahoma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65B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65BA"/>
    <w:rPr>
      <w:rFonts w:ascii="Tahoma" w:hAnsi="Tahoma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65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65BA"/>
    <w:rPr>
      <w:rFonts w:ascii="Tahoma" w:hAnsi="Tahoma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65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65BA"/>
    <w:rPr>
      <w:rFonts w:ascii="Tahoma" w:hAnsi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4465B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65BA"/>
    <w:rPr>
      <w:rFonts w:ascii="Tahoma" w:hAnsi="Tahoma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65BA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65B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65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65BA"/>
    <w:rPr>
      <w:rFonts w:ascii="Tahoma" w:hAnsi="Tahoma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65B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65BA"/>
    <w:rPr>
      <w:rFonts w:ascii="Tahoma" w:hAnsi="Tahoma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65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65BA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5B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5BA"/>
    <w:rPr>
      <w:rFonts w:ascii="Tahoma" w:hAnsi="Tahom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65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65BA"/>
    <w:rPr>
      <w:rFonts w:ascii="Tahoma" w:hAnsi="Tahoma"/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5B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5B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65BA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65BA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65BA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65BA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65BA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65BA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65BA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65BA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65BA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65BA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4465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65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65BA"/>
    <w:pPr>
      <w:ind w:left="108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465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65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65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65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65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65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65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65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65B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465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65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65BA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65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65B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65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65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4465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65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65BA"/>
    <w:rPr>
      <w:rFonts w:ascii="Tahoma" w:hAnsi="Tahoma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465B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65BA"/>
    <w:rPr>
      <w:rFonts w:ascii="Consolas" w:hAnsi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65B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65BA"/>
    <w:rPr>
      <w:rFonts w:ascii="Tahoma" w:hAnsi="Tahoma"/>
      <w:sz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465BA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unhideWhenUsed/>
    <w:rsid w:val="004465BA"/>
  </w:style>
  <w:style w:type="paragraph" w:styleId="TOAHeading">
    <w:name w:val="toa heading"/>
    <w:basedOn w:val="Normal"/>
    <w:next w:val="Normal"/>
    <w:uiPriority w:val="99"/>
    <w:semiHidden/>
    <w:unhideWhenUsed/>
    <w:rsid w:val="004465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C2322"/>
    <w:pPr>
      <w:keepNext/>
      <w:keepLines/>
      <w:tabs>
        <w:tab w:val="left" w:pos="360"/>
        <w:tab w:val="right" w:leader="dot" w:pos="9360"/>
      </w:tabs>
      <w:spacing w:before="360" w:after="40"/>
      <w:ind w:left="360" w:right="720" w:hanging="360"/>
    </w:pPr>
    <w:rPr>
      <w:rFonts w:ascii="Arial" w:hAnsi="Arial"/>
      <w:b/>
      <w:color w:val="007DC6"/>
      <w:kern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C2322"/>
    <w:pPr>
      <w:tabs>
        <w:tab w:val="left" w:pos="576"/>
        <w:tab w:val="right" w:leader="dot" w:pos="9360"/>
      </w:tabs>
      <w:spacing w:before="240" w:after="40"/>
      <w:ind w:left="576" w:right="720" w:hanging="576"/>
      <w:contextualSpacing/>
    </w:pPr>
    <w:rPr>
      <w:rFonts w:ascii="Arial" w:hAnsi="Arial"/>
      <w:kern w:val="2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C06"/>
    <w:pPr>
      <w:tabs>
        <w:tab w:val="right" w:leader="dot" w:pos="9360"/>
      </w:tabs>
      <w:spacing w:before="120" w:after="40"/>
      <w:ind w:left="720" w:right="720" w:hanging="360"/>
      <w:contextualSpacing/>
    </w:pPr>
    <w:rPr>
      <w:rFonts w:ascii="Arial" w:hAnsi="Arial"/>
      <w:noProof/>
      <w:kern w:val="20"/>
    </w:rPr>
  </w:style>
  <w:style w:type="paragraph" w:styleId="TOC4">
    <w:name w:val="toc 4"/>
    <w:basedOn w:val="Normal"/>
    <w:next w:val="Normal"/>
    <w:autoRedefine/>
    <w:uiPriority w:val="39"/>
    <w:unhideWhenUsed/>
    <w:rsid w:val="00741F7F"/>
    <w:pPr>
      <w:tabs>
        <w:tab w:val="left" w:pos="1152"/>
        <w:tab w:val="right" w:leader="dot" w:pos="8064"/>
      </w:tabs>
      <w:ind w:left="1152" w:right="720" w:hanging="1152"/>
      <w:contextualSpacing/>
    </w:pPr>
    <w:rPr>
      <w:rFonts w:ascii="Arial" w:hAnsi="Arial"/>
      <w:noProof/>
      <w:kern w:val="20"/>
      <w:sz w:val="18"/>
    </w:rPr>
  </w:style>
  <w:style w:type="paragraph" w:styleId="TOC5">
    <w:name w:val="toc 5"/>
    <w:basedOn w:val="Normal"/>
    <w:next w:val="Normal"/>
    <w:autoRedefine/>
    <w:uiPriority w:val="39"/>
    <w:rsid w:val="00741F7F"/>
    <w:pPr>
      <w:spacing w:after="100" w:line="276" w:lineRule="auto"/>
      <w:ind w:left="880"/>
    </w:pPr>
    <w:rPr>
      <w:rFonts w:ascii="Calibri" w:eastAsia="Times New Roman" w:hAnsi="Calibri" w:cs="Times New Roman"/>
      <w:sz w:val="24"/>
    </w:rPr>
  </w:style>
  <w:style w:type="paragraph" w:styleId="TOC6">
    <w:name w:val="toc 6"/>
    <w:basedOn w:val="Normal"/>
    <w:next w:val="Normal"/>
    <w:autoRedefine/>
    <w:uiPriority w:val="39"/>
    <w:rsid w:val="00741F7F"/>
    <w:pPr>
      <w:spacing w:after="100" w:line="276" w:lineRule="auto"/>
      <w:ind w:left="1100"/>
    </w:pPr>
    <w:rPr>
      <w:rFonts w:ascii="Calibri" w:eastAsia="Times New Roman" w:hAnsi="Calibri" w:cs="Times New Roman"/>
      <w:sz w:val="24"/>
    </w:rPr>
  </w:style>
  <w:style w:type="paragraph" w:styleId="TOC7">
    <w:name w:val="toc 7"/>
    <w:basedOn w:val="Normal"/>
    <w:next w:val="Normal"/>
    <w:autoRedefine/>
    <w:uiPriority w:val="39"/>
    <w:rsid w:val="00741F7F"/>
    <w:pPr>
      <w:spacing w:after="100" w:line="276" w:lineRule="auto"/>
      <w:ind w:left="1320"/>
    </w:pPr>
    <w:rPr>
      <w:rFonts w:ascii="Calibri" w:eastAsia="Times New Roman" w:hAnsi="Calibri" w:cs="Times New Roman"/>
      <w:sz w:val="24"/>
    </w:rPr>
  </w:style>
  <w:style w:type="paragraph" w:styleId="TOC8">
    <w:name w:val="toc 8"/>
    <w:basedOn w:val="Normal"/>
    <w:next w:val="Normal"/>
    <w:autoRedefine/>
    <w:uiPriority w:val="39"/>
    <w:rsid w:val="00741F7F"/>
    <w:pPr>
      <w:spacing w:after="100" w:line="276" w:lineRule="auto"/>
      <w:ind w:left="1540"/>
    </w:pPr>
    <w:rPr>
      <w:rFonts w:ascii="Calibri" w:eastAsia="Times New Roman" w:hAnsi="Calibri" w:cs="Times New Roman"/>
      <w:sz w:val="24"/>
    </w:rPr>
  </w:style>
  <w:style w:type="paragraph" w:styleId="TOC9">
    <w:name w:val="toc 9"/>
    <w:basedOn w:val="Normal"/>
    <w:next w:val="Normal"/>
    <w:autoRedefine/>
    <w:uiPriority w:val="39"/>
    <w:rsid w:val="00741F7F"/>
    <w:pPr>
      <w:spacing w:after="100" w:line="276" w:lineRule="auto"/>
      <w:ind w:left="1760"/>
    </w:pPr>
    <w:rPr>
      <w:rFonts w:ascii="Calibri" w:eastAsia="Times New Roman" w:hAnsi="Calibri" w:cs="Times New Roman"/>
      <w:sz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244080"/>
    <w:rPr>
      <w:sz w:val="40"/>
    </w:rPr>
  </w:style>
  <w:style w:type="table" w:customStyle="1" w:styleId="GridTable4-Accent12">
    <w:name w:val="Grid Table 4 - Accent 12"/>
    <w:basedOn w:val="TableNormal"/>
    <w:uiPriority w:val="49"/>
    <w:rsid w:val="006573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00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MMIBodyText">
    <w:name w:val="CMMI Body Text"/>
    <w:basedOn w:val="Normal"/>
    <w:qFormat/>
    <w:rsid w:val="00A44E35"/>
    <w:pPr>
      <w:spacing w:before="120" w:after="120"/>
    </w:pPr>
    <w:rPr>
      <w:rFonts w:eastAsia="Times New Roman" w:cs="Times New Roman"/>
      <w:szCs w:val="24"/>
    </w:rPr>
  </w:style>
  <w:style w:type="paragraph" w:customStyle="1" w:styleId="CMMIFigureCaption">
    <w:name w:val="CMMI Figure Caption"/>
    <w:basedOn w:val="Normal"/>
    <w:next w:val="Normal"/>
    <w:qFormat/>
    <w:rsid w:val="00741F7F"/>
    <w:pPr>
      <w:keepNext/>
      <w:spacing w:before="240" w:after="120"/>
      <w:jc w:val="center"/>
    </w:pPr>
    <w:rPr>
      <w:rFonts w:eastAsia="Times New Roman" w:cs="Times New Roman"/>
      <w:b/>
      <w:sz w:val="24"/>
      <w:szCs w:val="24"/>
    </w:rPr>
  </w:style>
  <w:style w:type="paragraph" w:customStyle="1" w:styleId="CMMIList1">
    <w:name w:val="CMMI List 1"/>
    <w:basedOn w:val="CMMIBodyText"/>
    <w:qFormat/>
    <w:rsid w:val="00626334"/>
    <w:pPr>
      <w:numPr>
        <w:numId w:val="10"/>
      </w:numPr>
      <w:contextualSpacing/>
    </w:pPr>
    <w:rPr>
      <w:rFonts w:cs="Tahoma"/>
    </w:rPr>
  </w:style>
  <w:style w:type="table" w:customStyle="1" w:styleId="CMMITable1">
    <w:name w:val="CMMI Table 1"/>
    <w:basedOn w:val="TableNormal"/>
    <w:uiPriority w:val="99"/>
    <w:rsid w:val="006A5FD2"/>
    <w:pPr>
      <w:spacing w:after="0" w:line="240" w:lineRule="auto"/>
    </w:pPr>
    <w:rPr>
      <w:rFonts w:ascii="Tahoma" w:hAnsi="Tahoma"/>
    </w:rPr>
    <w:tblPr>
      <w:tblBorders>
        <w:top w:val="single" w:sz="4" w:space="0" w:color="007DC6"/>
        <w:left w:val="single" w:sz="4" w:space="0" w:color="007DC6"/>
        <w:bottom w:val="single" w:sz="4" w:space="0" w:color="007DC6"/>
        <w:right w:val="single" w:sz="4" w:space="0" w:color="007DC6"/>
        <w:insideH w:val="single" w:sz="4" w:space="0" w:color="007DC6"/>
        <w:insideV w:val="single" w:sz="4" w:space="0" w:color="007DC6"/>
      </w:tblBorders>
    </w:tblPr>
    <w:tcPr>
      <w:shd w:val="clear" w:color="auto" w:fill="auto"/>
    </w:tcPr>
    <w:tblStylePr w:type="firstRow">
      <w:pPr>
        <w:jc w:val="center"/>
      </w:pPr>
      <w:rPr>
        <w:b w:val="0"/>
        <w:color w:val="FFFFFF" w:themeColor="background1"/>
      </w:rPr>
      <w:tblPr/>
      <w:trPr>
        <w:tblHeader/>
      </w:trPr>
      <w:tcPr>
        <w:shd w:val="clear" w:color="auto" w:fill="007DC6"/>
        <w:vAlign w:val="center"/>
      </w:tcPr>
    </w:tblStylePr>
  </w:style>
  <w:style w:type="paragraph" w:customStyle="1" w:styleId="CMMITableBody">
    <w:name w:val="CMMI Table Body"/>
    <w:basedOn w:val="Normal"/>
    <w:qFormat/>
    <w:rsid w:val="00035B4F"/>
    <w:pPr>
      <w:spacing w:before="40" w:after="80"/>
    </w:pPr>
    <w:rPr>
      <w:rFonts w:eastAsia="Times New Roman" w:cs="Arial"/>
      <w:szCs w:val="18"/>
    </w:rPr>
  </w:style>
  <w:style w:type="paragraph" w:customStyle="1" w:styleId="CMMITableHeading">
    <w:name w:val="CMMI Table Heading"/>
    <w:basedOn w:val="CMMITableBody"/>
    <w:qFormat/>
    <w:rsid w:val="00741F7F"/>
    <w:pPr>
      <w:keepNext/>
      <w:spacing w:after="40"/>
    </w:pPr>
    <w:rPr>
      <w:rFonts w:cs="Times New Roman"/>
      <w:b/>
      <w:color w:val="FFFFFF" w:themeColor="background1"/>
    </w:rPr>
  </w:style>
  <w:style w:type="paragraph" w:customStyle="1" w:styleId="CMMITableList1">
    <w:name w:val="CMMI Table List 1"/>
    <w:basedOn w:val="CMMITableBody"/>
    <w:qFormat/>
    <w:rsid w:val="00B5142C"/>
    <w:pPr>
      <w:numPr>
        <w:numId w:val="11"/>
      </w:numPr>
      <w:spacing w:before="0"/>
      <w:ind w:left="245" w:hanging="187"/>
      <w:contextualSpacing/>
    </w:pPr>
    <w:rPr>
      <w:rFonts w:cs="Tahoma"/>
    </w:rPr>
  </w:style>
  <w:style w:type="paragraph" w:customStyle="1" w:styleId="CMMITableList2">
    <w:name w:val="CMMI Table List 2"/>
    <w:basedOn w:val="CMMITableList1"/>
    <w:qFormat/>
    <w:rsid w:val="00850CB5"/>
    <w:pPr>
      <w:numPr>
        <w:ilvl w:val="1"/>
        <w:numId w:val="12"/>
      </w:numPr>
      <w:tabs>
        <w:tab w:val="left" w:pos="412"/>
      </w:tabs>
      <w:spacing w:before="120" w:after="120"/>
      <w:ind w:left="417" w:hanging="187"/>
    </w:pPr>
  </w:style>
  <w:style w:type="character" w:styleId="Hyperlink">
    <w:name w:val="Hyperlink"/>
    <w:basedOn w:val="DefaultParagraphFont"/>
    <w:uiPriority w:val="99"/>
    <w:rsid w:val="00073DF1"/>
    <w:rPr>
      <w:color w:val="0000FF"/>
      <w:u w:val="single"/>
    </w:rPr>
  </w:style>
  <w:style w:type="paragraph" w:customStyle="1" w:styleId="CMMIList2">
    <w:name w:val="CMMI List 2"/>
    <w:basedOn w:val="CMMIList1"/>
    <w:qFormat/>
    <w:rsid w:val="00626334"/>
    <w:pPr>
      <w:numPr>
        <w:numId w:val="187"/>
      </w:numPr>
      <w:ind w:left="900" w:hanging="180"/>
    </w:pPr>
  </w:style>
  <w:style w:type="paragraph" w:customStyle="1" w:styleId="PracticeBody">
    <w:name w:val="Practice Body"/>
    <w:basedOn w:val="Normal"/>
    <w:qFormat/>
    <w:rsid w:val="0023161B"/>
    <w:pPr>
      <w:keepLines/>
      <w:suppressAutoHyphens/>
      <w:spacing w:before="120" w:after="120" w:line="260" w:lineRule="exact"/>
    </w:pPr>
    <w:rPr>
      <w:rFonts w:eastAsia="Times New Roman" w:cs="Times New Roman"/>
      <w:szCs w:val="20"/>
    </w:rPr>
  </w:style>
  <w:style w:type="paragraph" w:customStyle="1" w:styleId="PracticeTable">
    <w:name w:val="Practice Table"/>
    <w:basedOn w:val="PracticeBody"/>
    <w:qFormat/>
    <w:rsid w:val="00BA06D8"/>
    <w:rPr>
      <w:rFonts w:cs="Tahoma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287"/>
    <w:rPr>
      <w:color w:val="808080"/>
      <w:shd w:val="clear" w:color="auto" w:fill="E6E6E6"/>
    </w:rPr>
  </w:style>
  <w:style w:type="paragraph" w:customStyle="1" w:styleId="CMMIGlossaryDefinition">
    <w:name w:val="CMMI Glossary Definition"/>
    <w:basedOn w:val="Normal"/>
    <w:rsid w:val="00E62648"/>
    <w:pPr>
      <w:tabs>
        <w:tab w:val="left" w:pos="216"/>
      </w:tabs>
      <w:suppressAutoHyphens/>
      <w:spacing w:before="20" w:after="180" w:line="280" w:lineRule="atLeast"/>
    </w:pPr>
    <w:rPr>
      <w:rFonts w:eastAsia="Times New Roman" w:cs="Tahoma"/>
      <w:kern w:val="22"/>
      <w:szCs w:val="24"/>
    </w:rPr>
  </w:style>
  <w:style w:type="character" w:styleId="PageNumber">
    <w:name w:val="page number"/>
    <w:basedOn w:val="DefaultParagraphFont"/>
    <w:rsid w:val="003D4287"/>
  </w:style>
  <w:style w:type="paragraph" w:customStyle="1" w:styleId="Default">
    <w:name w:val="Default"/>
    <w:rsid w:val="003D42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CMMIGlossaryTerm">
    <w:name w:val="CMMI Glossary Term"/>
    <w:basedOn w:val="CMMIBodyText"/>
    <w:next w:val="CMMIBodyText"/>
    <w:qFormat/>
    <w:rsid w:val="00455C20"/>
    <w:pPr>
      <w:keepNext/>
      <w:spacing w:after="0"/>
    </w:pPr>
    <w:rPr>
      <w:b/>
      <w:bCs/>
      <w:color w:val="00A651"/>
      <w:szCs w:val="22"/>
    </w:rPr>
  </w:style>
  <w:style w:type="paragraph" w:customStyle="1" w:styleId="PracticeSummaryHeads">
    <w:name w:val="Practice Summary Heads"/>
    <w:basedOn w:val="PracticeBody"/>
    <w:qFormat/>
    <w:rsid w:val="00641B89"/>
    <w:pPr>
      <w:keepNext/>
      <w:ind w:left="547"/>
    </w:pPr>
    <w:rPr>
      <w:b/>
    </w:rPr>
  </w:style>
  <w:style w:type="paragraph" w:customStyle="1" w:styleId="PracticeSummaryText">
    <w:name w:val="Practice Summary Text"/>
    <w:basedOn w:val="PracticeBody"/>
    <w:qFormat/>
    <w:rsid w:val="006B432A"/>
    <w:pPr>
      <w:ind w:left="2174" w:hanging="1440"/>
    </w:pPr>
  </w:style>
  <w:style w:type="numbering" w:customStyle="1" w:styleId="NoList1">
    <w:name w:val="No List1"/>
    <w:next w:val="NoList"/>
    <w:uiPriority w:val="99"/>
    <w:semiHidden/>
    <w:unhideWhenUsed/>
    <w:rsid w:val="00097617"/>
  </w:style>
  <w:style w:type="character" w:styleId="Strong">
    <w:name w:val="Strong"/>
    <w:uiPriority w:val="22"/>
    <w:qFormat/>
    <w:rsid w:val="00097617"/>
    <w:rPr>
      <w:b/>
      <w:bCs/>
    </w:rPr>
  </w:style>
  <w:style w:type="character" w:styleId="SubtleEmphasis">
    <w:name w:val="Subtle Emphasis"/>
    <w:uiPriority w:val="19"/>
    <w:qFormat/>
    <w:rsid w:val="00097617"/>
    <w:rPr>
      <w:i/>
      <w:iCs/>
    </w:rPr>
  </w:style>
  <w:style w:type="character" w:styleId="SubtleReference">
    <w:name w:val="Subtle Reference"/>
    <w:uiPriority w:val="31"/>
    <w:qFormat/>
    <w:rsid w:val="00097617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9643D7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4326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32656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73D63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72271B"/>
  </w:style>
  <w:style w:type="table" w:customStyle="1" w:styleId="CMMITable11">
    <w:name w:val="CMMI Table 11"/>
    <w:basedOn w:val="TableNormal"/>
    <w:uiPriority w:val="99"/>
    <w:rsid w:val="00C55A1B"/>
    <w:pPr>
      <w:spacing w:after="0" w:line="240" w:lineRule="auto"/>
    </w:pPr>
    <w:rPr>
      <w:sz w:val="24"/>
    </w:rPr>
    <w:tblPr>
      <w:tblBorders>
        <w:top w:val="single" w:sz="4" w:space="0" w:color="007DC6"/>
        <w:left w:val="single" w:sz="4" w:space="0" w:color="007DC6"/>
        <w:bottom w:val="single" w:sz="4" w:space="0" w:color="007DC6"/>
        <w:right w:val="single" w:sz="4" w:space="0" w:color="007DC6"/>
        <w:insideH w:val="single" w:sz="4" w:space="0" w:color="007DC6"/>
        <w:insideV w:val="single" w:sz="4" w:space="0" w:color="007DC6"/>
      </w:tblBorders>
    </w:tblPr>
    <w:tcPr>
      <w:shd w:val="clear" w:color="auto" w:fill="auto"/>
    </w:tcPr>
    <w:tblStylePr w:type="firstRow">
      <w:pPr>
        <w:jc w:val="center"/>
      </w:pPr>
      <w:rPr>
        <w:b w:val="0"/>
        <w:color w:val="FFFFFF" w:themeColor="background1"/>
      </w:rPr>
      <w:tblPr/>
      <w:tcPr>
        <w:shd w:val="clear" w:color="auto" w:fill="007DC6"/>
        <w:vAlign w:val="center"/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D56A3"/>
    <w:rPr>
      <w:color w:val="808080"/>
      <w:shd w:val="clear" w:color="auto" w:fill="E6E6E6"/>
    </w:rPr>
  </w:style>
  <w:style w:type="character" w:customStyle="1" w:styleId="CMMIBodyTextLink">
    <w:name w:val="CMMI Body Text Link"/>
    <w:basedOn w:val="DefaultParagraphFont"/>
    <w:uiPriority w:val="1"/>
    <w:qFormat/>
    <w:rsid w:val="002219A0"/>
    <w:rPr>
      <w:color w:val="0000FF"/>
      <w:u w:val="single"/>
    </w:rPr>
  </w:style>
  <w:style w:type="paragraph" w:customStyle="1" w:styleId="PracticeList2">
    <w:name w:val="Practice List 2"/>
    <w:basedOn w:val="PracticeList1"/>
    <w:qFormat/>
    <w:rsid w:val="005130BD"/>
    <w:pPr>
      <w:numPr>
        <w:numId w:val="321"/>
      </w:numPr>
      <w:ind w:left="900" w:hanging="180"/>
    </w:pPr>
  </w:style>
  <w:style w:type="paragraph" w:styleId="Caption">
    <w:name w:val="caption"/>
    <w:basedOn w:val="Normal"/>
    <w:next w:val="Normal"/>
    <w:uiPriority w:val="35"/>
    <w:unhideWhenUsed/>
    <w:qFormat/>
    <w:rsid w:val="001A519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F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F5D"/>
    <w:rPr>
      <w:rFonts w:ascii="Segoe UI" w:hAnsi="Segoe UI" w:cs="Segoe UI"/>
      <w:sz w:val="18"/>
      <w:szCs w:val="18"/>
    </w:rPr>
  </w:style>
  <w:style w:type="paragraph" w:customStyle="1" w:styleId="Body">
    <w:name w:val="Body"/>
    <w:link w:val="BodyChar"/>
    <w:qFormat/>
    <w:rsid w:val="00F92677"/>
    <w:pPr>
      <w:tabs>
        <w:tab w:val="left" w:pos="216"/>
      </w:tabs>
      <w:suppressAutoHyphens/>
      <w:spacing w:before="20" w:after="180" w:line="320" w:lineRule="atLeast"/>
    </w:pPr>
    <w:rPr>
      <w:rFonts w:ascii="Tahoma" w:eastAsia="Times New Roman" w:hAnsi="Tahoma" w:cs="Tahoma"/>
      <w:color w:val="000000"/>
      <w:kern w:val="22"/>
      <w:sz w:val="24"/>
      <w:szCs w:val="24"/>
    </w:rPr>
  </w:style>
  <w:style w:type="character" w:customStyle="1" w:styleId="BodyChar">
    <w:name w:val="Body Char"/>
    <w:basedOn w:val="DefaultParagraphFont"/>
    <w:link w:val="Body"/>
    <w:rsid w:val="00F92677"/>
    <w:rPr>
      <w:rFonts w:ascii="Tahoma" w:eastAsia="Times New Roman" w:hAnsi="Tahoma" w:cs="Tahoma"/>
      <w:color w:val="000000"/>
      <w:kern w:val="22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3E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6E8E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56E8E"/>
    <w:rPr>
      <w:rFonts w:ascii="Tahoma" w:hAnsi="Tahoma"/>
    </w:rPr>
  </w:style>
  <w:style w:type="paragraph" w:customStyle="1" w:styleId="PracticeSummaryHeadings">
    <w:name w:val="Practice Summary Headings"/>
    <w:basedOn w:val="PracticeBody"/>
    <w:qFormat/>
    <w:rsid w:val="008F5121"/>
    <w:pPr>
      <w:ind w:left="554"/>
    </w:pPr>
    <w:rPr>
      <w:b/>
      <w:sz w:val="20"/>
    </w:rPr>
  </w:style>
  <w:style w:type="character" w:styleId="PlaceholderText">
    <w:name w:val="Placeholder Text"/>
    <w:basedOn w:val="DefaultParagraphFont"/>
    <w:uiPriority w:val="99"/>
    <w:semiHidden/>
    <w:rsid w:val="00911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9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4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391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7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76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4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0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68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1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32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3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7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22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40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045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04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35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77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7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68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56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2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2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52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400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3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6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96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5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8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92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64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9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4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89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2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4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20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6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068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7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61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8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91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53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4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86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09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40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77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22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03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72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43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13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0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0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8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753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55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54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383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5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71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22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212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13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0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62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65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6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7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328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1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0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43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1946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28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52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0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05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45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6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92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3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8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37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47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71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63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17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396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95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17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67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196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50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874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868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428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6692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260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493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935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Documents\Custom%20Office%20Templates\CMMI\CMMI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02C29-77F3-4AF9-82F6-1AE7CEE8678D}"/>
      </w:docPartPr>
      <w:docPartBody>
        <w:p w:rsidR="00911676" w:rsidRDefault="006C1C54"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730C229576CA492F87E4383D2AA67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84630-D2F7-4D60-84C3-58FAED24FF2C}"/>
      </w:docPartPr>
      <w:docPartBody>
        <w:p w:rsidR="00911676" w:rsidRDefault="006C1C54" w:rsidP="006C1C54">
          <w:pPr>
            <w:pStyle w:val="730C229576CA492F87E4383D2AA67F01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3DE16695AAF4D69AD01E512CADA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371C7-A500-4177-B282-682438D1130F}"/>
      </w:docPartPr>
      <w:docPartBody>
        <w:p w:rsidR="00911676" w:rsidRDefault="006C1C54" w:rsidP="006C1C54">
          <w:pPr>
            <w:pStyle w:val="33DE16695AAF4D69AD01E512CADAEF42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60514C4EC2846EA92FB38D8FD867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EE064-9FC1-44DE-99CA-20664A21FF12}"/>
      </w:docPartPr>
      <w:docPartBody>
        <w:p w:rsidR="00911676" w:rsidRDefault="006C1C54" w:rsidP="006C1C54">
          <w:pPr>
            <w:pStyle w:val="360514C4EC2846EA92FB38D8FD867F54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BE79F1F6D182485FBD64836B9ACEF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6EE4B-900E-46FA-AF36-288E3F896613}"/>
      </w:docPartPr>
      <w:docPartBody>
        <w:p w:rsidR="00911676" w:rsidRDefault="006C1C54" w:rsidP="006C1C54">
          <w:pPr>
            <w:pStyle w:val="BE79F1F6D182485FBD64836B9ACEF8A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65067F1C59F40C4BDAC83B3E5090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66E60-2A1F-4896-98F0-61FB817B5005}"/>
      </w:docPartPr>
      <w:docPartBody>
        <w:p w:rsidR="00911676" w:rsidRDefault="006C1C54" w:rsidP="006C1C54">
          <w:pPr>
            <w:pStyle w:val="365067F1C59F40C4BDAC83B3E509063D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DE4FCD5FBDF44D60A0686B8CED854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B9F8B-DCA4-417C-B538-5C409D9B17E5}"/>
      </w:docPartPr>
      <w:docPartBody>
        <w:p w:rsidR="00911676" w:rsidRDefault="006C1C54" w:rsidP="006C1C54">
          <w:pPr>
            <w:pStyle w:val="DE4FCD5FBDF44D60A0686B8CED8540A9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440BB85CCB774448A6BE94D73409A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A928C-A58F-4956-B8F1-138839BB3155}"/>
      </w:docPartPr>
      <w:docPartBody>
        <w:p w:rsidR="00911676" w:rsidRDefault="006C1C54" w:rsidP="006C1C54">
          <w:pPr>
            <w:pStyle w:val="440BB85CCB774448A6BE94D73409A696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5FE4F3CD8561428A889CF548CB4BB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4B08D-1670-473D-BC2F-9C7F0BD93690}"/>
      </w:docPartPr>
      <w:docPartBody>
        <w:p w:rsidR="00911676" w:rsidRDefault="006C1C54" w:rsidP="006C1C54">
          <w:pPr>
            <w:pStyle w:val="5FE4F3CD8561428A889CF548CB4BBB5D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C64727D8A2A84F9B9BADAAD193764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2C43B-1641-44C5-8B4E-C2DC13C680A1}"/>
      </w:docPartPr>
      <w:docPartBody>
        <w:p w:rsidR="00911676" w:rsidRDefault="006C1C54" w:rsidP="006C1C54">
          <w:pPr>
            <w:pStyle w:val="C64727D8A2A84F9B9BADAAD193764BF9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9E1F2CFD470E4167BF2CA5EF25CF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B0B36-592E-48CC-A668-65D127995880}"/>
      </w:docPartPr>
      <w:docPartBody>
        <w:p w:rsidR="00911676" w:rsidRDefault="006C1C54" w:rsidP="006C1C54">
          <w:pPr>
            <w:pStyle w:val="9E1F2CFD470E4167BF2CA5EF25CFCAB1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6FBDA9D214014464A3184FAE84C9E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0199D-9F47-4817-9E95-C88AFEB5E8D8}"/>
      </w:docPartPr>
      <w:docPartBody>
        <w:p w:rsidR="00911676" w:rsidRDefault="006C1C54" w:rsidP="006C1C54">
          <w:pPr>
            <w:pStyle w:val="6FBDA9D214014464A3184FAE84C9E408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935439F7F7F1453AB30823992241F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7AD1-0BF9-44F4-81EA-63C73B839A1A}"/>
      </w:docPartPr>
      <w:docPartBody>
        <w:p w:rsidR="00911676" w:rsidRDefault="006C1C54" w:rsidP="006C1C54">
          <w:pPr>
            <w:pStyle w:val="935439F7F7F1453AB30823992241F29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9C8BD6AF3B34CAE8EBED041566A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45BD3-C588-484E-9034-D4E4230C3548}"/>
      </w:docPartPr>
      <w:docPartBody>
        <w:p w:rsidR="00911676" w:rsidRDefault="006C1C54" w:rsidP="006C1C54">
          <w:pPr>
            <w:pStyle w:val="39C8BD6AF3B34CAE8EBED041566AB06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71E623785F054A01A3EF84EB5724A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3A156-6812-4E73-80F7-E4F834362BDB}"/>
      </w:docPartPr>
      <w:docPartBody>
        <w:p w:rsidR="00911676" w:rsidRDefault="006C1C54" w:rsidP="006C1C54">
          <w:pPr>
            <w:pStyle w:val="71E623785F054A01A3EF84EB5724A32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67C077DAA98043368CD9C0A2D7115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4A412-4DB2-4F6D-A7CB-D8887A3E47C0}"/>
      </w:docPartPr>
      <w:docPartBody>
        <w:p w:rsidR="00911676" w:rsidRDefault="006C1C54" w:rsidP="006C1C54">
          <w:pPr>
            <w:pStyle w:val="67C077DAA98043368CD9C0A2D71157D0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276C8C32A69F4E35A7FD57FFCF27B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4BE20-5A5D-4E33-846A-2CED1CF07105}"/>
      </w:docPartPr>
      <w:docPartBody>
        <w:p w:rsidR="00911676" w:rsidRDefault="006C1C54" w:rsidP="006C1C54">
          <w:pPr>
            <w:pStyle w:val="276C8C32A69F4E35A7FD57FFCF27B895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FE13FA99221047CE833D73637FEE6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719D6-E57C-472E-8360-2237562D1DCA}"/>
      </w:docPartPr>
      <w:docPartBody>
        <w:p w:rsidR="00911676" w:rsidRDefault="006C1C54" w:rsidP="006C1C54">
          <w:pPr>
            <w:pStyle w:val="FE13FA99221047CE833D73637FEE66DC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F1CFE3E8A7084C0A8BE8BEF56E31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9352-C5F9-4269-810C-5A6D6EA4B1A8}"/>
      </w:docPartPr>
      <w:docPartBody>
        <w:p w:rsidR="00911676" w:rsidRDefault="006C1C54" w:rsidP="006C1C54">
          <w:pPr>
            <w:pStyle w:val="F1CFE3E8A7084C0A8BE8BEF56E31CD16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DB025B7723A34F81A58EC91F516D1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0B554-60C5-44B8-BBC1-F475713B35C2}"/>
      </w:docPartPr>
      <w:docPartBody>
        <w:p w:rsidR="00911676" w:rsidRDefault="006C1C54" w:rsidP="006C1C54">
          <w:pPr>
            <w:pStyle w:val="DB025B7723A34F81A58EC91F516D11D5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A177E6E9B23C4E6AA44724803F0D3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00A4C-982E-4D02-9796-D2F4D72C977E}"/>
      </w:docPartPr>
      <w:docPartBody>
        <w:p w:rsidR="00911676" w:rsidRDefault="006C1C54" w:rsidP="006C1C54">
          <w:pPr>
            <w:pStyle w:val="A177E6E9B23C4E6AA44724803F0D3F5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C01195ADF6FA4B268EAB30B24C7F3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5DF80-80F7-41F9-A337-6A00E256FF26}"/>
      </w:docPartPr>
      <w:docPartBody>
        <w:p w:rsidR="00911676" w:rsidRDefault="006C1C54" w:rsidP="006C1C54">
          <w:pPr>
            <w:pStyle w:val="C01195ADF6FA4B268EAB30B24C7F341C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844DB473BA74452EB9E99054668A4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7A795-A66E-40BD-8174-BC455051AD62}"/>
      </w:docPartPr>
      <w:docPartBody>
        <w:p w:rsidR="00911676" w:rsidRDefault="006C1C54" w:rsidP="006C1C54">
          <w:pPr>
            <w:pStyle w:val="844DB473BA74452EB9E99054668A4A91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D2A00D65C194CC4B6C61BD39C23B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15B2F-DECB-4845-9501-C22DA44059C2}"/>
      </w:docPartPr>
      <w:docPartBody>
        <w:p w:rsidR="00911676" w:rsidRDefault="006C1C54" w:rsidP="006C1C54">
          <w:pPr>
            <w:pStyle w:val="3D2A00D65C194CC4B6C61BD39C23B19D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E3DC5385AA404446B9744BE0C03EC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F7732-9600-4179-A6A6-70B26D004AAB}"/>
      </w:docPartPr>
      <w:docPartBody>
        <w:p w:rsidR="00911676" w:rsidRDefault="006C1C54" w:rsidP="006C1C54">
          <w:pPr>
            <w:pStyle w:val="E3DC5385AA404446B9744BE0C03ECB9C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11029F2498E34C578CCB38F20249E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87B25-9661-4940-864E-FAF4270AE51D}"/>
      </w:docPartPr>
      <w:docPartBody>
        <w:p w:rsidR="00911676" w:rsidRDefault="006C1C54" w:rsidP="006C1C54">
          <w:pPr>
            <w:pStyle w:val="11029F2498E34C578CCB38F20249EF3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8CAE79B0E074F1DB1A239584F2E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51FE6-CD59-4744-B657-31EF6EB68E67}"/>
      </w:docPartPr>
      <w:docPartBody>
        <w:p w:rsidR="00911676" w:rsidRDefault="006C1C54" w:rsidP="006C1C54">
          <w:pPr>
            <w:pStyle w:val="38CAE79B0E074F1DB1A239584F2EBD08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897FF9DC25DF4902AD821754C581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250DF-C1BE-494A-8471-ADBADABDC39A}"/>
      </w:docPartPr>
      <w:docPartBody>
        <w:p w:rsidR="00911676" w:rsidRDefault="006C1C54" w:rsidP="006C1C54">
          <w:pPr>
            <w:pStyle w:val="897FF9DC25DF4902AD821754C581C7B4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65EE0E67E8464E708B9961BFED171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260FC-567C-494B-B968-3CCD900773CE}"/>
      </w:docPartPr>
      <w:docPartBody>
        <w:p w:rsidR="00911676" w:rsidRDefault="006C1C54" w:rsidP="006C1C54">
          <w:pPr>
            <w:pStyle w:val="65EE0E67E8464E708B9961BFED17143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248DD7ABF254F4AB02E9272E8B33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418EC-6626-4656-AF4C-F08E5497B649}"/>
      </w:docPartPr>
      <w:docPartBody>
        <w:p w:rsidR="00911676" w:rsidRDefault="006C1C54" w:rsidP="006C1C54">
          <w:pPr>
            <w:pStyle w:val="3248DD7ABF254F4AB02E9272E8B339C8"/>
          </w:pPr>
          <w:r w:rsidRPr="004F322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54"/>
    <w:rsid w:val="000C6B59"/>
    <w:rsid w:val="006C1C54"/>
    <w:rsid w:val="00911676"/>
    <w:rsid w:val="009A2F81"/>
    <w:rsid w:val="00C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C54"/>
    <w:rPr>
      <w:color w:val="808080"/>
    </w:rPr>
  </w:style>
  <w:style w:type="paragraph" w:customStyle="1" w:styleId="730C229576CA492F87E4383D2AA67F01">
    <w:name w:val="730C229576CA492F87E4383D2AA67F01"/>
    <w:rsid w:val="006C1C54"/>
    <w:pPr>
      <w:spacing w:before="40" w:after="80" w:line="240" w:lineRule="auto"/>
    </w:pPr>
    <w:rPr>
      <w:rFonts w:ascii="Tahoma" w:eastAsia="Times New Roman" w:hAnsi="Tahoma" w:cs="Arial"/>
      <w:szCs w:val="18"/>
    </w:rPr>
  </w:style>
  <w:style w:type="paragraph" w:customStyle="1" w:styleId="33DE16695AAF4D69AD01E512CADAEF42">
    <w:name w:val="33DE16695AAF4D69AD01E512CADAEF42"/>
    <w:rsid w:val="006C1C54"/>
  </w:style>
  <w:style w:type="paragraph" w:customStyle="1" w:styleId="360514C4EC2846EA92FB38D8FD867F54">
    <w:name w:val="360514C4EC2846EA92FB38D8FD867F54"/>
    <w:rsid w:val="006C1C54"/>
  </w:style>
  <w:style w:type="paragraph" w:customStyle="1" w:styleId="BE79F1F6D182485FBD64836B9ACEF8AA">
    <w:name w:val="BE79F1F6D182485FBD64836B9ACEF8AA"/>
    <w:rsid w:val="006C1C54"/>
  </w:style>
  <w:style w:type="paragraph" w:customStyle="1" w:styleId="365067F1C59F40C4BDAC83B3E509063D">
    <w:name w:val="365067F1C59F40C4BDAC83B3E509063D"/>
    <w:rsid w:val="006C1C54"/>
  </w:style>
  <w:style w:type="paragraph" w:customStyle="1" w:styleId="DE4FCD5FBDF44D60A0686B8CED8540A9">
    <w:name w:val="DE4FCD5FBDF44D60A0686B8CED8540A9"/>
    <w:rsid w:val="006C1C54"/>
  </w:style>
  <w:style w:type="paragraph" w:customStyle="1" w:styleId="440BB85CCB774448A6BE94D73409A696">
    <w:name w:val="440BB85CCB774448A6BE94D73409A696"/>
    <w:rsid w:val="006C1C54"/>
  </w:style>
  <w:style w:type="paragraph" w:customStyle="1" w:styleId="5FE4F3CD8561428A889CF548CB4BBB5D">
    <w:name w:val="5FE4F3CD8561428A889CF548CB4BBB5D"/>
    <w:rsid w:val="006C1C54"/>
  </w:style>
  <w:style w:type="paragraph" w:customStyle="1" w:styleId="C64727D8A2A84F9B9BADAAD193764BF9">
    <w:name w:val="C64727D8A2A84F9B9BADAAD193764BF9"/>
    <w:rsid w:val="006C1C54"/>
  </w:style>
  <w:style w:type="paragraph" w:customStyle="1" w:styleId="9E1F2CFD470E4167BF2CA5EF25CFCAB1">
    <w:name w:val="9E1F2CFD470E4167BF2CA5EF25CFCAB1"/>
    <w:rsid w:val="006C1C54"/>
  </w:style>
  <w:style w:type="paragraph" w:customStyle="1" w:styleId="6FBDA9D214014464A3184FAE84C9E408">
    <w:name w:val="6FBDA9D214014464A3184FAE84C9E408"/>
    <w:rsid w:val="006C1C54"/>
  </w:style>
  <w:style w:type="paragraph" w:customStyle="1" w:styleId="935439F7F7F1453AB30823992241F29A">
    <w:name w:val="935439F7F7F1453AB30823992241F29A"/>
    <w:rsid w:val="006C1C54"/>
  </w:style>
  <w:style w:type="paragraph" w:customStyle="1" w:styleId="39C8BD6AF3B34CAE8EBED041566AB06A">
    <w:name w:val="39C8BD6AF3B34CAE8EBED041566AB06A"/>
    <w:rsid w:val="006C1C54"/>
  </w:style>
  <w:style w:type="paragraph" w:customStyle="1" w:styleId="71E623785F054A01A3EF84EB5724A32A">
    <w:name w:val="71E623785F054A01A3EF84EB5724A32A"/>
    <w:rsid w:val="006C1C54"/>
  </w:style>
  <w:style w:type="paragraph" w:customStyle="1" w:styleId="67C077DAA98043368CD9C0A2D71157D0">
    <w:name w:val="67C077DAA98043368CD9C0A2D71157D0"/>
    <w:rsid w:val="006C1C54"/>
  </w:style>
  <w:style w:type="paragraph" w:customStyle="1" w:styleId="276C8C32A69F4E35A7FD57FFCF27B895">
    <w:name w:val="276C8C32A69F4E35A7FD57FFCF27B895"/>
    <w:rsid w:val="006C1C54"/>
  </w:style>
  <w:style w:type="paragraph" w:customStyle="1" w:styleId="FE13FA99221047CE833D73637FEE66DC">
    <w:name w:val="FE13FA99221047CE833D73637FEE66DC"/>
    <w:rsid w:val="006C1C54"/>
  </w:style>
  <w:style w:type="paragraph" w:customStyle="1" w:styleId="F1CFE3E8A7084C0A8BE8BEF56E31CD16">
    <w:name w:val="F1CFE3E8A7084C0A8BE8BEF56E31CD16"/>
    <w:rsid w:val="006C1C54"/>
  </w:style>
  <w:style w:type="paragraph" w:customStyle="1" w:styleId="DB025B7723A34F81A58EC91F516D11D5">
    <w:name w:val="DB025B7723A34F81A58EC91F516D11D5"/>
    <w:rsid w:val="006C1C54"/>
  </w:style>
  <w:style w:type="paragraph" w:customStyle="1" w:styleId="A177E6E9B23C4E6AA44724803F0D3F5A">
    <w:name w:val="A177E6E9B23C4E6AA44724803F0D3F5A"/>
    <w:rsid w:val="006C1C54"/>
  </w:style>
  <w:style w:type="paragraph" w:customStyle="1" w:styleId="C01195ADF6FA4B268EAB30B24C7F341C">
    <w:name w:val="C01195ADF6FA4B268EAB30B24C7F341C"/>
    <w:rsid w:val="006C1C54"/>
  </w:style>
  <w:style w:type="paragraph" w:customStyle="1" w:styleId="844DB473BA74452EB9E99054668A4A91">
    <w:name w:val="844DB473BA74452EB9E99054668A4A91"/>
    <w:rsid w:val="006C1C54"/>
  </w:style>
  <w:style w:type="paragraph" w:customStyle="1" w:styleId="3D2A00D65C194CC4B6C61BD39C23B19D">
    <w:name w:val="3D2A00D65C194CC4B6C61BD39C23B19D"/>
    <w:rsid w:val="006C1C54"/>
  </w:style>
  <w:style w:type="paragraph" w:customStyle="1" w:styleId="E3DC5385AA404446B9744BE0C03ECB9C">
    <w:name w:val="E3DC5385AA404446B9744BE0C03ECB9C"/>
    <w:rsid w:val="006C1C54"/>
  </w:style>
  <w:style w:type="paragraph" w:customStyle="1" w:styleId="11029F2498E34C578CCB38F20249EF3A">
    <w:name w:val="11029F2498E34C578CCB38F20249EF3A"/>
    <w:rsid w:val="006C1C54"/>
  </w:style>
  <w:style w:type="paragraph" w:customStyle="1" w:styleId="38CAE79B0E074F1DB1A239584F2EBD08">
    <w:name w:val="38CAE79B0E074F1DB1A239584F2EBD08"/>
    <w:rsid w:val="006C1C54"/>
  </w:style>
  <w:style w:type="paragraph" w:customStyle="1" w:styleId="897FF9DC25DF4902AD821754C581C7B4">
    <w:name w:val="897FF9DC25DF4902AD821754C581C7B4"/>
    <w:rsid w:val="006C1C54"/>
  </w:style>
  <w:style w:type="paragraph" w:customStyle="1" w:styleId="65EE0E67E8464E708B9961BFED17143A">
    <w:name w:val="65EE0E67E8464E708B9961BFED17143A"/>
    <w:rsid w:val="006C1C54"/>
  </w:style>
  <w:style w:type="paragraph" w:customStyle="1" w:styleId="3248DD7ABF254F4AB02E9272E8B339C8">
    <w:name w:val="3248DD7ABF254F4AB02E9272E8B339C8"/>
    <w:rsid w:val="006C1C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90DE6-36D8-42B8-9DB2-ADE4CFDB7A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45FDA1-6589-4F3E-BE55-9039EFB4B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B3D9AD-1E12-44A7-903E-CC6C219F1D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C6A0D8-9562-4D32-B53B-F319BBFD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 Template.dotx</Template>
  <TotalTime>27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MDD-Toolkit-Checklist for Virtual Appraisals</vt:lpstr>
    </vt:vector>
  </TitlesOfParts>
  <Manager/>
  <Company>ISACA</Company>
  <LinksUpToDate>false</LinksUpToDate>
  <CharactersWithSpaces>4739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MDD-Toolkit-Checklist for Virtual Appraisals</dc:title>
  <dc:subject/>
  <dc:creator>ISACA</dc:creator>
  <cp:keywords/>
  <dc:description/>
  <cp:lastModifiedBy>Pieter van Zyl</cp:lastModifiedBy>
  <cp:revision>6</cp:revision>
  <cp:lastPrinted>2018-01-04T21:56:00Z</cp:lastPrinted>
  <dcterms:created xsi:type="dcterms:W3CDTF">2021-03-26T02:58:00Z</dcterms:created>
  <dcterms:modified xsi:type="dcterms:W3CDTF">2021-03-28T11:16:00Z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  <property fmtid="{D5CDD505-2E9C-101B-9397-08002B2CF9AE}" pid="3" name="Model Component">
    <vt:lpwstr>CMMI Full Model</vt:lpwstr>
  </property>
  <property fmtid="{D5CDD505-2E9C-101B-9397-08002B2CF9AE}" pid="4" name="AuthorIds_UIVersion_112">
    <vt:lpwstr>804</vt:lpwstr>
  </property>
  <property fmtid="{D5CDD505-2E9C-101B-9397-08002B2CF9AE}" pid="5" name="AuthorIds_UIVersion_115">
    <vt:lpwstr>804</vt:lpwstr>
  </property>
</Properties>
</file>